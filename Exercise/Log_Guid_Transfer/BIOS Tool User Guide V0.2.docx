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38" w:rsidRPr="009A3E38" w:rsidRDefault="006B2CAC" w:rsidP="001671E6">
      <w:pPr>
        <w:pStyle w:val="Title"/>
        <w:rPr>
          <w:sz w:val="24"/>
          <w:szCs w:val="24"/>
        </w:rPr>
      </w:pPr>
      <w:r w:rsidRPr="003C071C">
        <w:rPr>
          <w:noProof/>
          <w:lang w:eastAsia="zh-TW"/>
        </w:rPr>
        <w:drawing>
          <wp:anchor distT="0" distB="640080" distL="0" distR="114300" simplePos="0" relativeHeight="251658240" behindDoc="1" locked="0" layoutInCell="0" allowOverlap="0" wp14:anchorId="3533E6A5" wp14:editId="3533E6A6">
            <wp:simplePos x="0" y="0"/>
            <wp:positionH relativeFrom="page">
              <wp:posOffset>6629400</wp:posOffset>
            </wp:positionH>
            <wp:positionV relativeFrom="page">
              <wp:posOffset>457200</wp:posOffset>
            </wp:positionV>
            <wp:extent cx="685800" cy="685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dell_blue_rgb_220x2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1E6">
        <w:t>BIOS Tool User Guide</w:t>
      </w:r>
      <w:r w:rsidR="009A3E38">
        <w:t xml:space="preserve">   </w:t>
      </w:r>
    </w:p>
    <w:p w:rsidR="0018117A" w:rsidRPr="0018117A" w:rsidRDefault="001671E6" w:rsidP="0018117A">
      <w:pPr>
        <w:pStyle w:val="Subtitle"/>
      </w:pPr>
      <w:r>
        <w:t xml:space="preserve"> </w:t>
      </w:r>
      <w:r w:rsidR="00615833">
        <w:t>v</w:t>
      </w:r>
      <w:r w:rsidR="00401557">
        <w:t>0</w:t>
      </w:r>
      <w:r w:rsidR="00762AD2">
        <w:t>.</w:t>
      </w:r>
      <w:r>
        <w:t>2</w:t>
      </w:r>
    </w:p>
    <w:p w:rsidR="004243B5" w:rsidRPr="003C071C" w:rsidRDefault="00401557" w:rsidP="00887614">
      <w:pPr>
        <w:pStyle w:val="CoverInfo"/>
      </w:pPr>
      <w:r>
        <w:t>Jerry Chen</w:t>
      </w:r>
    </w:p>
    <w:p w:rsidR="00887614" w:rsidRPr="003C071C" w:rsidRDefault="002C5EE9" w:rsidP="00887614">
      <w:pPr>
        <w:pStyle w:val="CoverInfo"/>
      </w:pPr>
      <w:sdt>
        <w:sdtPr>
          <w:alias w:val="Release Date"/>
          <w:tag w:val="Release Date"/>
          <w:id w:val="1263570548"/>
          <w:lock w:val="sdtLocked"/>
          <w:placeholder>
            <w:docPart w:val="6C9B5EBFFC64430F9E7537654BA34A71"/>
          </w:placeholder>
          <w:date w:fullDate="2018-02-14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1671E6">
            <w:t>February 2018</w:t>
          </w:r>
        </w:sdtContent>
      </w:sdt>
    </w:p>
    <w:p w:rsidR="00AE7E31" w:rsidRPr="003C071C" w:rsidRDefault="00AE7E31" w:rsidP="00887614"/>
    <w:p w:rsidR="004243B5" w:rsidRDefault="004243B5" w:rsidP="00E20544"/>
    <w:p w:rsidR="004243B5" w:rsidRPr="004243B5" w:rsidRDefault="004243B5" w:rsidP="004243B5"/>
    <w:p w:rsidR="004243B5" w:rsidRPr="004243B5" w:rsidRDefault="004243B5" w:rsidP="004243B5"/>
    <w:p w:rsidR="004243B5" w:rsidRPr="004243B5" w:rsidRDefault="004243B5" w:rsidP="004243B5"/>
    <w:p w:rsidR="004243B5" w:rsidRPr="004243B5" w:rsidRDefault="004243B5" w:rsidP="004243B5"/>
    <w:p w:rsidR="004243B5" w:rsidRPr="004243B5" w:rsidRDefault="004243B5" w:rsidP="004243B5"/>
    <w:p w:rsidR="004243B5" w:rsidRPr="004243B5" w:rsidRDefault="004243B5" w:rsidP="004243B5"/>
    <w:p w:rsidR="004243B5" w:rsidRDefault="004243B5" w:rsidP="004243B5">
      <w:pPr>
        <w:ind w:firstLine="720"/>
      </w:pPr>
    </w:p>
    <w:p w:rsidR="008C2501" w:rsidRPr="004243B5" w:rsidRDefault="004243B5" w:rsidP="004243B5">
      <w:pPr>
        <w:tabs>
          <w:tab w:val="left" w:pos="1759"/>
        </w:tabs>
        <w:sectPr w:rsidR="008C2501" w:rsidRPr="004243B5" w:rsidSect="00C12F2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440" w:right="720" w:bottom="2160" w:left="720" w:header="720" w:footer="720" w:gutter="0"/>
          <w:pgNumType w:start="1"/>
          <w:cols w:space="720"/>
          <w:titlePg/>
          <w:docGrid w:linePitch="360"/>
        </w:sectPr>
      </w:pPr>
      <w:r>
        <w:tab/>
      </w:r>
    </w:p>
    <w:p w:rsidR="00FF4FDA" w:rsidRPr="003C071C" w:rsidRDefault="00E469EC" w:rsidP="00E469EC">
      <w:pPr>
        <w:pStyle w:val="Heading"/>
      </w:pPr>
      <w:bookmarkStart w:id="4" w:name="_Toc506370672"/>
      <w:r w:rsidRPr="003C071C">
        <w:lastRenderedPageBreak/>
        <w:t>Revisions</w:t>
      </w:r>
      <w:bookmarkEnd w:id="4"/>
    </w:p>
    <w:tbl>
      <w:tblPr>
        <w:tblStyle w:val="Dell"/>
        <w:tblW w:w="0" w:type="auto"/>
        <w:tblLook w:val="04A0" w:firstRow="1" w:lastRow="0" w:firstColumn="1" w:lastColumn="0" w:noHBand="0" w:noVBand="1"/>
      </w:tblPr>
      <w:tblGrid>
        <w:gridCol w:w="1526"/>
        <w:gridCol w:w="1733"/>
        <w:gridCol w:w="6365"/>
      </w:tblGrid>
      <w:tr w:rsidR="00353C83" w:rsidRPr="003C071C" w:rsidTr="00353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353C83" w:rsidRPr="003C071C" w:rsidRDefault="00353C83" w:rsidP="00D769FF">
            <w:pPr>
              <w:pStyle w:val="TableCell"/>
            </w:pPr>
            <w:r>
              <w:t>Revision</w:t>
            </w:r>
          </w:p>
        </w:tc>
        <w:tc>
          <w:tcPr>
            <w:tcW w:w="1733" w:type="dxa"/>
          </w:tcPr>
          <w:p w:rsidR="00353C83" w:rsidRPr="003C071C" w:rsidRDefault="00353C83" w:rsidP="00D769FF">
            <w:pPr>
              <w:pStyle w:val="TableCell"/>
            </w:pPr>
            <w:r w:rsidRPr="003C071C">
              <w:t>Date</w:t>
            </w:r>
          </w:p>
        </w:tc>
        <w:tc>
          <w:tcPr>
            <w:tcW w:w="6365" w:type="dxa"/>
          </w:tcPr>
          <w:p w:rsidR="00353C83" w:rsidRPr="003C071C" w:rsidRDefault="00353C83" w:rsidP="00D769FF">
            <w:pPr>
              <w:pStyle w:val="TableCell"/>
            </w:pPr>
            <w:r w:rsidRPr="003C071C">
              <w:t>Description</w:t>
            </w:r>
          </w:p>
        </w:tc>
      </w:tr>
      <w:tr w:rsidR="00A357B7" w:rsidRPr="003C071C" w:rsidTr="00353C83">
        <w:tc>
          <w:tcPr>
            <w:tcW w:w="1526" w:type="dxa"/>
          </w:tcPr>
          <w:p w:rsidR="00A357B7" w:rsidRDefault="00A357B7" w:rsidP="00401557">
            <w:pPr>
              <w:pStyle w:val="TableCell"/>
            </w:pPr>
            <w:r>
              <w:t>0.2</w:t>
            </w:r>
          </w:p>
        </w:tc>
        <w:tc>
          <w:tcPr>
            <w:tcW w:w="1733" w:type="dxa"/>
          </w:tcPr>
          <w:p w:rsidR="00A357B7" w:rsidRDefault="00DA525A" w:rsidP="00DA525A">
            <w:pPr>
              <w:pStyle w:val="TableCell"/>
            </w:pPr>
            <w:r>
              <w:t>February</w:t>
            </w:r>
            <w:r w:rsidR="00A357B7">
              <w:t xml:space="preserve"> 201</w:t>
            </w:r>
            <w:r>
              <w:t>8</w:t>
            </w:r>
          </w:p>
        </w:tc>
        <w:tc>
          <w:tcPr>
            <w:tcW w:w="6365" w:type="dxa"/>
          </w:tcPr>
          <w:p w:rsidR="006664DA" w:rsidRPr="003C071C" w:rsidRDefault="00DA525A" w:rsidP="002C5EE9">
            <w:pPr>
              <w:pStyle w:val="TableCell"/>
              <w:numPr>
                <w:ilvl w:val="0"/>
                <w:numId w:val="18"/>
              </w:numPr>
            </w:pPr>
            <w:r w:rsidRPr="00DA525A">
              <w:t>Setup parsing function: Produce setup item’s information in excel file</w:t>
            </w:r>
          </w:p>
        </w:tc>
      </w:tr>
      <w:tr w:rsidR="00353C83" w:rsidRPr="003C071C" w:rsidTr="00353C83">
        <w:tc>
          <w:tcPr>
            <w:tcW w:w="1526" w:type="dxa"/>
          </w:tcPr>
          <w:p w:rsidR="00353C83" w:rsidRDefault="00401557" w:rsidP="00401557">
            <w:pPr>
              <w:pStyle w:val="TableCell"/>
            </w:pPr>
            <w:r>
              <w:t>0</w:t>
            </w:r>
            <w:r w:rsidR="00353C83">
              <w:t>.</w:t>
            </w:r>
            <w:r>
              <w:t>1</w:t>
            </w:r>
          </w:p>
        </w:tc>
        <w:tc>
          <w:tcPr>
            <w:tcW w:w="1733" w:type="dxa"/>
          </w:tcPr>
          <w:p w:rsidR="00353C83" w:rsidRPr="003C071C" w:rsidRDefault="00DA525A" w:rsidP="00DA525A">
            <w:pPr>
              <w:pStyle w:val="TableCell"/>
            </w:pPr>
            <w:r>
              <w:t>October</w:t>
            </w:r>
            <w:r w:rsidR="00353C83">
              <w:t xml:space="preserve"> 201</w:t>
            </w:r>
            <w:r>
              <w:t>7</w:t>
            </w:r>
          </w:p>
        </w:tc>
        <w:tc>
          <w:tcPr>
            <w:tcW w:w="6365" w:type="dxa"/>
          </w:tcPr>
          <w:p w:rsidR="006664DA" w:rsidRPr="003C071C" w:rsidRDefault="00353C83" w:rsidP="006664DA">
            <w:pPr>
              <w:pStyle w:val="TableCell"/>
            </w:pPr>
            <w:r w:rsidRPr="003C071C">
              <w:t>Initial release</w:t>
            </w:r>
          </w:p>
        </w:tc>
      </w:tr>
    </w:tbl>
    <w:p w:rsidR="008F6507" w:rsidRPr="003C071C" w:rsidRDefault="008F6507" w:rsidP="00FF4FDA"/>
    <w:p w:rsidR="002301C9" w:rsidRDefault="002301C9" w:rsidP="002301C9"/>
    <w:p w:rsidR="002301C9" w:rsidRDefault="002301C9" w:rsidP="002301C9"/>
    <w:p w:rsidR="002301C9" w:rsidRDefault="002301C9" w:rsidP="002301C9"/>
    <w:p w:rsidR="002301C9" w:rsidRDefault="002301C9" w:rsidP="002301C9"/>
    <w:p w:rsidR="002301C9" w:rsidRPr="002301C9" w:rsidRDefault="002301C9" w:rsidP="002301C9"/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BF7FAC" w:rsidRDefault="00BF7FAC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401557" w:rsidRDefault="00401557" w:rsidP="003770DE">
      <w:pPr>
        <w:pStyle w:val="disclaimer"/>
      </w:pPr>
    </w:p>
    <w:p w:rsidR="00BF7FAC" w:rsidRDefault="00BF7FAC" w:rsidP="003770DE">
      <w:pPr>
        <w:pStyle w:val="disclaimer"/>
      </w:pPr>
    </w:p>
    <w:p w:rsidR="003770DE" w:rsidRDefault="003770DE" w:rsidP="003770DE">
      <w:pPr>
        <w:pStyle w:val="disclaimer"/>
      </w:pPr>
      <w:r w:rsidRPr="00CB67D2">
        <w:t>THIS WHITE PAPER IS FOR INFORMATIONAL PURPOSES ONLY, AND MAY CONTAIN TYPOGRAPHICAL ERRORS AND TECHNICAL INACCURACIES. THE CONTENT IS PROVIDED AS IS, WITHOUT EXPRESS OR IMPLIED WARRANTIES OF ANY KIND.</w:t>
      </w:r>
    </w:p>
    <w:p w:rsidR="002301C9" w:rsidRDefault="003770DE" w:rsidP="002301C9">
      <w:pPr>
        <w:pStyle w:val="disclaimer"/>
      </w:pPr>
      <w:r w:rsidRPr="001550FC">
        <w:t xml:space="preserve">Copyright © </w:t>
      </w:r>
      <w:r w:rsidR="00FE4C08">
        <w:t>2017</w:t>
      </w:r>
      <w:r w:rsidR="00B0780F">
        <w:t xml:space="preserve"> </w:t>
      </w:r>
      <w:r w:rsidRPr="001550FC">
        <w:t>Dell Inc. All rights reserved. Dell and the Dell logo are trademarks of Dell Inc. in the United States and/or other jurisdictions. All other marks and names mentioned herein may be trademarks of their respective companies.</w:t>
      </w:r>
    </w:p>
    <w:p w:rsidR="00510453" w:rsidRPr="003C071C" w:rsidRDefault="000126C9" w:rsidP="0073407A">
      <w:pPr>
        <w:pStyle w:val="TOCHeading"/>
      </w:pPr>
      <w:r w:rsidRPr="003C071C">
        <w:t xml:space="preserve">Table of </w:t>
      </w:r>
      <w:r w:rsidR="00E76975" w:rsidRPr="003C071C">
        <w:t>c</w:t>
      </w:r>
      <w:r w:rsidRPr="003C071C">
        <w:t>ontents</w:t>
      </w:r>
    </w:p>
    <w:p w:rsidR="0043280A" w:rsidRDefault="000126C9">
      <w:pPr>
        <w:pStyle w:val="TOC1"/>
        <w:rPr>
          <w:rFonts w:asciiTheme="minorHAnsi" w:eastAsiaTheme="minorEastAsia" w:hAnsiTheme="minorHAnsi"/>
          <w:sz w:val="22"/>
          <w:szCs w:val="22"/>
          <w:lang w:eastAsia="zh-TW"/>
        </w:rPr>
      </w:pPr>
      <w:r w:rsidRPr="003C071C">
        <w:rPr>
          <w:b/>
          <w:noProof w:val="0"/>
          <w:lang w:eastAsia="ja-JP"/>
        </w:rPr>
        <w:fldChar w:fldCharType="begin"/>
      </w:r>
      <w:r w:rsidRPr="003C071C">
        <w:rPr>
          <w:noProof w:val="0"/>
          <w:lang w:eastAsia="ja-JP"/>
        </w:rPr>
        <w:instrText xml:space="preserve"> TOC \o "1-3" \h \z \t "Heading,1" </w:instrText>
      </w:r>
      <w:r w:rsidRPr="003C071C">
        <w:rPr>
          <w:b/>
          <w:noProof w:val="0"/>
          <w:lang w:eastAsia="ja-JP"/>
        </w:rPr>
        <w:fldChar w:fldCharType="separate"/>
      </w:r>
      <w:hyperlink w:anchor="_Toc506370672" w:history="1">
        <w:r w:rsidR="0043280A" w:rsidRPr="00AA46E6">
          <w:rPr>
            <w:rStyle w:val="Hyperlink"/>
          </w:rPr>
          <w:t>Revisions</w:t>
        </w:r>
        <w:r w:rsidR="0043280A">
          <w:rPr>
            <w:webHidden/>
          </w:rPr>
          <w:tab/>
        </w:r>
        <w:r w:rsidR="0043280A">
          <w:rPr>
            <w:webHidden/>
          </w:rPr>
          <w:fldChar w:fldCharType="begin"/>
        </w:r>
        <w:r w:rsidR="0043280A">
          <w:rPr>
            <w:webHidden/>
          </w:rPr>
          <w:instrText xml:space="preserve"> PAGEREF _Toc506370672 \h </w:instrText>
        </w:r>
        <w:r w:rsidR="0043280A">
          <w:rPr>
            <w:webHidden/>
          </w:rPr>
        </w:r>
        <w:r w:rsidR="0043280A">
          <w:rPr>
            <w:webHidden/>
          </w:rPr>
          <w:fldChar w:fldCharType="separate"/>
        </w:r>
        <w:r w:rsidR="0043280A">
          <w:rPr>
            <w:webHidden/>
          </w:rPr>
          <w:t>2</w:t>
        </w:r>
        <w:r w:rsidR="0043280A">
          <w:rPr>
            <w:webHidden/>
          </w:rPr>
          <w:fldChar w:fldCharType="end"/>
        </w:r>
      </w:hyperlink>
    </w:p>
    <w:p w:rsidR="0043280A" w:rsidRDefault="0043280A">
      <w:pPr>
        <w:pStyle w:val="TOC1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73" w:history="1">
        <w:r w:rsidRPr="00AA46E6">
          <w:rPr>
            <w:rStyle w:val="Hyperlink"/>
          </w:rPr>
          <w:t>Executive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1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74" w:history="1">
        <w:r w:rsidRPr="00AA46E6">
          <w:rPr>
            <w:rStyle w:val="Hyperlink"/>
          </w:rPr>
          <w:t>1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Document control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2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75" w:history="1">
        <w:r w:rsidRPr="00AA46E6">
          <w:rPr>
            <w:rStyle w:val="Hyperlink"/>
          </w:rPr>
          <w:t>1.1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References and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1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76" w:history="1">
        <w:r w:rsidRPr="00AA46E6">
          <w:rPr>
            <w:rStyle w:val="Hyperlink"/>
          </w:rPr>
          <w:t>2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BIOS POST log parsing tool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2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77" w:history="1">
        <w:r w:rsidRPr="00AA46E6">
          <w:rPr>
            <w:rStyle w:val="Hyperlink"/>
          </w:rPr>
          <w:t>2.1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Transfer Guid to meaningful name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2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78" w:history="1">
        <w:r w:rsidRPr="00AA46E6">
          <w:rPr>
            <w:rStyle w:val="Hyperlink"/>
          </w:rPr>
          <w:t>2.2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Produce EFI driver initial sequency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2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79" w:history="1">
        <w:r w:rsidRPr="00AA46E6">
          <w:rPr>
            <w:rStyle w:val="Hyperlink"/>
          </w:rPr>
          <w:t>2.3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1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80" w:history="1">
        <w:r w:rsidRPr="00AA46E6">
          <w:rPr>
            <w:rStyle w:val="Hyperlink"/>
          </w:rPr>
          <w:t>3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Setup parsing function  (Only for Dell AMI code)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2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81" w:history="1">
        <w:r w:rsidRPr="00AA46E6">
          <w:rPr>
            <w:rStyle w:val="Hyperlink"/>
          </w:rPr>
          <w:t>3.1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Produce setup item’s information in excel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2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82" w:history="1">
        <w:r w:rsidRPr="00AA46E6">
          <w:rPr>
            <w:rStyle w:val="Hyperlink"/>
          </w:rPr>
          <w:t>3.2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3280A" w:rsidRDefault="0043280A">
      <w:pPr>
        <w:pStyle w:val="TOC2"/>
        <w:rPr>
          <w:rFonts w:asciiTheme="minorHAnsi" w:eastAsiaTheme="minorEastAsia" w:hAnsiTheme="minorHAnsi"/>
          <w:sz w:val="22"/>
          <w:szCs w:val="22"/>
          <w:lang w:eastAsia="zh-TW"/>
        </w:rPr>
      </w:pPr>
      <w:hyperlink w:anchor="_Toc506370683" w:history="1">
        <w:r w:rsidRPr="00AA46E6">
          <w:rPr>
            <w:rStyle w:val="Hyperlink"/>
          </w:rPr>
          <w:t>3.3</w:t>
        </w:r>
        <w:r>
          <w:rPr>
            <w:rFonts w:asciiTheme="minorHAnsi" w:eastAsiaTheme="minorEastAsia" w:hAnsiTheme="minorHAnsi"/>
            <w:sz w:val="22"/>
            <w:szCs w:val="22"/>
            <w:lang w:eastAsia="zh-TW"/>
          </w:rPr>
          <w:tab/>
        </w:r>
        <w:r w:rsidRPr="00AA46E6">
          <w:rPr>
            <w:rStyle w:val="Hyperlink"/>
          </w:rPr>
          <w:t>Know issue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_Toc506370683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87974" w:rsidRDefault="000126C9" w:rsidP="00587974">
      <w:pPr>
        <w:rPr>
          <w:lang w:eastAsia="ja-JP"/>
        </w:rPr>
      </w:pPr>
      <w:r w:rsidRPr="003C071C">
        <w:rPr>
          <w:lang w:eastAsia="ja-JP"/>
        </w:rPr>
        <w:fldChar w:fldCharType="end"/>
      </w:r>
      <w:r w:rsidR="00587974">
        <w:rPr>
          <w:lang w:eastAsia="ja-JP"/>
        </w:rPr>
        <w:br w:type="page"/>
      </w:r>
    </w:p>
    <w:p w:rsidR="009C725E" w:rsidRPr="00474548" w:rsidRDefault="00FF4FDA" w:rsidP="00474548">
      <w:pPr>
        <w:pStyle w:val="Heading"/>
      </w:pPr>
      <w:bookmarkStart w:id="5" w:name="_Ref255984298"/>
      <w:bookmarkStart w:id="6" w:name="_Ref255984315"/>
      <w:bookmarkStart w:id="7" w:name="_Ref255984328"/>
      <w:bookmarkStart w:id="8" w:name="_Toc506370673"/>
      <w:r w:rsidRPr="00474548">
        <w:lastRenderedPageBreak/>
        <w:t>Executive summary</w:t>
      </w:r>
      <w:bookmarkEnd w:id="8"/>
    </w:p>
    <w:p w:rsidR="001671E6" w:rsidRDefault="001671E6" w:rsidP="00FE4C08">
      <w:pPr>
        <w:pStyle w:val="NormalWeb"/>
        <w:spacing w:before="240" w:beforeAutospacing="0" w:after="0" w:afterAutospacing="0"/>
        <w:textAlignment w:val="baseline"/>
        <w:rPr>
          <w:rFonts w:ascii="Arial" w:eastAsia="Arial" w:hAnsi="Arial" w:cs="+mn-cs"/>
          <w:color w:val="000000"/>
          <w:sz w:val="28"/>
          <w:szCs w:val="28"/>
        </w:rPr>
      </w:pPr>
      <w:r>
        <w:rPr>
          <w:rFonts w:ascii="Arial" w:eastAsia="Arial" w:hAnsi="Arial" w:cs="+mn-cs"/>
          <w:color w:val="000000"/>
          <w:sz w:val="28"/>
          <w:szCs w:val="28"/>
        </w:rPr>
        <w:t>This tool offers 3 functions for BIOS engineers to trace BIOS information.</w:t>
      </w:r>
    </w:p>
    <w:p w:rsidR="001671E6" w:rsidRDefault="001671E6" w:rsidP="00FE4C08">
      <w:pPr>
        <w:pStyle w:val="NormalWeb"/>
        <w:spacing w:before="240" w:beforeAutospacing="0" w:after="0" w:afterAutospacing="0"/>
        <w:textAlignment w:val="baseline"/>
        <w:rPr>
          <w:rFonts w:ascii="Arial" w:eastAsia="Arial" w:hAnsi="Arial" w:cs="+mn-cs"/>
          <w:color w:val="000000"/>
          <w:sz w:val="28"/>
          <w:szCs w:val="28"/>
        </w:rPr>
      </w:pPr>
      <w:r>
        <w:rPr>
          <w:rFonts w:ascii="Arial" w:eastAsia="Arial" w:hAnsi="Arial" w:cs="+mn-cs"/>
          <w:color w:val="000000"/>
          <w:sz w:val="28"/>
          <w:szCs w:val="28"/>
        </w:rPr>
        <w:t xml:space="preserve">1. BIOS POST log parsing tool: Transfer </w:t>
      </w:r>
      <w:proofErr w:type="spellStart"/>
      <w:r>
        <w:rPr>
          <w:rFonts w:ascii="Arial" w:eastAsia="Arial" w:hAnsi="Arial" w:cs="+mn-cs"/>
          <w:color w:val="000000"/>
          <w:sz w:val="28"/>
          <w:szCs w:val="28"/>
        </w:rPr>
        <w:t>Guid</w:t>
      </w:r>
      <w:proofErr w:type="spellEnd"/>
      <w:r>
        <w:rPr>
          <w:rFonts w:ascii="Arial" w:eastAsia="Arial" w:hAnsi="Arial" w:cs="+mn-cs"/>
          <w:color w:val="000000"/>
          <w:sz w:val="28"/>
          <w:szCs w:val="28"/>
        </w:rPr>
        <w:t xml:space="preserve"> to meaningful name</w:t>
      </w:r>
    </w:p>
    <w:p w:rsidR="001671E6" w:rsidRDefault="001671E6" w:rsidP="00FE4C08">
      <w:pPr>
        <w:pStyle w:val="NormalWeb"/>
        <w:spacing w:before="240" w:beforeAutospacing="0" w:after="0" w:afterAutospacing="0"/>
        <w:textAlignment w:val="baseline"/>
        <w:rPr>
          <w:rFonts w:ascii="Arial" w:eastAsia="Arial" w:hAnsi="Arial" w:cs="+mn-cs"/>
          <w:color w:val="000000"/>
          <w:sz w:val="28"/>
          <w:szCs w:val="28"/>
        </w:rPr>
      </w:pPr>
      <w:r>
        <w:rPr>
          <w:rFonts w:ascii="Arial" w:eastAsia="Arial" w:hAnsi="Arial" w:cs="+mn-cs"/>
          <w:color w:val="000000"/>
          <w:sz w:val="28"/>
          <w:szCs w:val="28"/>
        </w:rPr>
        <w:t xml:space="preserve">2. BIOS POST log parsing tool: </w:t>
      </w:r>
      <w:r w:rsidR="002378E6">
        <w:rPr>
          <w:rFonts w:ascii="Arial" w:eastAsia="Arial" w:hAnsi="Arial" w:cs="+mn-cs"/>
          <w:color w:val="000000"/>
          <w:sz w:val="28"/>
          <w:szCs w:val="28"/>
        </w:rPr>
        <w:t>Produce</w:t>
      </w:r>
      <w:r>
        <w:rPr>
          <w:rFonts w:ascii="Arial" w:eastAsia="Arial" w:hAnsi="Arial" w:cs="+mn-cs"/>
          <w:color w:val="000000"/>
          <w:sz w:val="28"/>
          <w:szCs w:val="28"/>
        </w:rPr>
        <w:t xml:space="preserve"> EFI driver initial </w:t>
      </w:r>
      <w:proofErr w:type="spellStart"/>
      <w:r>
        <w:rPr>
          <w:rFonts w:ascii="Arial" w:eastAsia="Arial" w:hAnsi="Arial" w:cs="+mn-cs"/>
          <w:color w:val="000000"/>
          <w:sz w:val="28"/>
          <w:szCs w:val="28"/>
        </w:rPr>
        <w:t>sequency</w:t>
      </w:r>
      <w:proofErr w:type="spellEnd"/>
      <w:r>
        <w:rPr>
          <w:rFonts w:ascii="Arial" w:eastAsia="Arial" w:hAnsi="Arial" w:cs="+mn-cs"/>
          <w:color w:val="000000"/>
          <w:sz w:val="28"/>
          <w:szCs w:val="28"/>
        </w:rPr>
        <w:t xml:space="preserve"> </w:t>
      </w:r>
    </w:p>
    <w:p w:rsidR="00097337" w:rsidRDefault="001671E6" w:rsidP="00FE4C08">
      <w:pPr>
        <w:pStyle w:val="NormalWeb"/>
        <w:spacing w:before="240" w:beforeAutospacing="0" w:after="0" w:afterAutospacing="0"/>
        <w:textAlignment w:val="baseline"/>
        <w:rPr>
          <w:rFonts w:ascii="Arial" w:eastAsia="Arial" w:hAnsi="Arial" w:cs="+mn-cs"/>
          <w:color w:val="000000"/>
          <w:sz w:val="28"/>
          <w:szCs w:val="28"/>
        </w:rPr>
      </w:pPr>
      <w:r>
        <w:rPr>
          <w:rFonts w:ascii="Arial" w:eastAsia="Arial" w:hAnsi="Arial" w:cs="+mn-cs"/>
          <w:color w:val="000000"/>
          <w:sz w:val="28"/>
          <w:szCs w:val="28"/>
        </w:rPr>
        <w:t xml:space="preserve">3. Setup parsing function: Produce setup item’s information in excel file.  </w:t>
      </w:r>
      <w:r w:rsidR="00000A08">
        <w:rPr>
          <w:rFonts w:ascii="Arial" w:eastAsia="Arial" w:hAnsi="Arial" w:cs="+mn-cs"/>
          <w:color w:val="000000"/>
          <w:sz w:val="28"/>
          <w:szCs w:val="28"/>
        </w:rPr>
        <w:t xml:space="preserve"> </w:t>
      </w:r>
      <w:r w:rsidR="00097337">
        <w:rPr>
          <w:rFonts w:ascii="Arial" w:eastAsia="Arial" w:hAnsi="Arial" w:cs="+mn-cs"/>
          <w:color w:val="000000"/>
          <w:sz w:val="28"/>
          <w:szCs w:val="28"/>
        </w:rPr>
        <w:t xml:space="preserve"> </w:t>
      </w:r>
    </w:p>
    <w:p w:rsidR="00097337" w:rsidRDefault="00097337" w:rsidP="00FE4C08">
      <w:pPr>
        <w:pStyle w:val="NormalWeb"/>
        <w:spacing w:before="240" w:beforeAutospacing="0" w:after="0" w:afterAutospacing="0"/>
        <w:textAlignment w:val="baseline"/>
      </w:pPr>
    </w:p>
    <w:p w:rsidR="00BF7FAC" w:rsidRDefault="00542AAD" w:rsidP="00BF7FAC">
      <w:r>
        <w:t xml:space="preserve"> </w:t>
      </w:r>
    </w:p>
    <w:p w:rsidR="00003087" w:rsidRPr="008B368A" w:rsidRDefault="004B4C4B" w:rsidP="000964A6">
      <w:pPr>
        <w:pStyle w:val="Heading1"/>
        <w:numPr>
          <w:ilvl w:val="0"/>
          <w:numId w:val="12"/>
        </w:numPr>
      </w:pPr>
      <w:bookmarkStart w:id="9" w:name="_Toc506370674"/>
      <w:r>
        <w:lastRenderedPageBreak/>
        <w:t xml:space="preserve">Document </w:t>
      </w:r>
      <w:r w:rsidR="00087E77">
        <w:t>control information</w:t>
      </w:r>
      <w:bookmarkEnd w:id="9"/>
    </w:p>
    <w:p w:rsidR="004B4C4B" w:rsidRDefault="004B4C4B" w:rsidP="00524706">
      <w:pPr>
        <w:pStyle w:val="Heading2"/>
      </w:pPr>
      <w:bookmarkStart w:id="10" w:name="_Ref359423309"/>
      <w:bookmarkStart w:id="11" w:name="_Toc506370675"/>
      <w:r>
        <w:t>Reference</w:t>
      </w:r>
      <w:bookmarkEnd w:id="10"/>
      <w:r w:rsidR="00087E77">
        <w:t>s and definitions</w:t>
      </w:r>
      <w:bookmarkEnd w:id="11"/>
    </w:p>
    <w:p w:rsidR="00087E77" w:rsidRDefault="00087E77" w:rsidP="00087E77"/>
    <w:p w:rsidR="00087E77" w:rsidRPr="00E55ED9" w:rsidRDefault="00087E77" w:rsidP="00087E77">
      <w:pPr>
        <w:pStyle w:val="CaptionTable"/>
      </w:pPr>
      <w:r>
        <w:t>References</w:t>
      </w:r>
    </w:p>
    <w:tbl>
      <w:tblPr>
        <w:tblStyle w:val="Dell"/>
        <w:tblW w:w="0" w:type="auto"/>
        <w:tblLook w:val="04A0" w:firstRow="1" w:lastRow="0" w:firstColumn="1" w:lastColumn="0" w:noHBand="0" w:noVBand="1"/>
      </w:tblPr>
      <w:tblGrid>
        <w:gridCol w:w="5759"/>
        <w:gridCol w:w="3865"/>
      </w:tblGrid>
      <w:tr w:rsidR="00087E77" w:rsidRPr="00892E4C" w:rsidTr="0008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759" w:type="dxa"/>
          </w:tcPr>
          <w:p w:rsidR="00087E77" w:rsidRPr="00892E4C" w:rsidRDefault="00087E77" w:rsidP="006C448F">
            <w:pPr>
              <w:pStyle w:val="TableCell"/>
            </w:pPr>
            <w:r>
              <w:t>Document Title</w:t>
            </w:r>
          </w:p>
        </w:tc>
        <w:tc>
          <w:tcPr>
            <w:tcW w:w="3865" w:type="dxa"/>
          </w:tcPr>
          <w:p w:rsidR="00087E77" w:rsidRPr="00892E4C" w:rsidRDefault="00087E77" w:rsidP="006C448F">
            <w:pPr>
              <w:pStyle w:val="TableCell"/>
            </w:pPr>
            <w:r>
              <w:t>Source</w:t>
            </w:r>
          </w:p>
        </w:tc>
      </w:tr>
      <w:tr w:rsidR="00087E77" w:rsidRPr="00892E4C" w:rsidTr="00087E77">
        <w:trPr>
          <w:cantSplit/>
          <w:trHeight w:val="354"/>
        </w:trPr>
        <w:tc>
          <w:tcPr>
            <w:tcW w:w="5759" w:type="dxa"/>
          </w:tcPr>
          <w:p w:rsidR="00087E77" w:rsidRPr="00892E4C" w:rsidRDefault="00087E77" w:rsidP="00FE4C08">
            <w:pPr>
              <w:pStyle w:val="TableCell"/>
            </w:pPr>
          </w:p>
        </w:tc>
        <w:tc>
          <w:tcPr>
            <w:tcW w:w="3865" w:type="dxa"/>
          </w:tcPr>
          <w:p w:rsidR="00087E77" w:rsidRPr="00892E4C" w:rsidRDefault="00087E77" w:rsidP="00FE4C08">
            <w:pPr>
              <w:pStyle w:val="TableCell"/>
            </w:pPr>
          </w:p>
        </w:tc>
      </w:tr>
    </w:tbl>
    <w:p w:rsidR="00087E77" w:rsidRDefault="00087E77" w:rsidP="00087E77"/>
    <w:p w:rsidR="00331E4A" w:rsidRDefault="00331E4A" w:rsidP="00087E77"/>
    <w:p w:rsidR="00331E4A" w:rsidRPr="00E55ED9" w:rsidRDefault="00331E4A" w:rsidP="00331E4A">
      <w:pPr>
        <w:pStyle w:val="CaptionTable"/>
      </w:pPr>
      <w:r>
        <w:t>Definitions and abbreviations</w:t>
      </w:r>
    </w:p>
    <w:tbl>
      <w:tblPr>
        <w:tblStyle w:val="Dell"/>
        <w:tblW w:w="0" w:type="auto"/>
        <w:tblLook w:val="04A0" w:firstRow="1" w:lastRow="0" w:firstColumn="1" w:lastColumn="0" w:noHBand="0" w:noVBand="1"/>
      </w:tblPr>
      <w:tblGrid>
        <w:gridCol w:w="3059"/>
        <w:gridCol w:w="6565"/>
      </w:tblGrid>
      <w:tr w:rsidR="00331E4A" w:rsidRPr="00892E4C" w:rsidTr="00331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059" w:type="dxa"/>
          </w:tcPr>
          <w:p w:rsidR="00331E4A" w:rsidRPr="00892E4C" w:rsidRDefault="00331E4A" w:rsidP="006C448F">
            <w:pPr>
              <w:pStyle w:val="TableCell"/>
            </w:pPr>
            <w:r>
              <w:t>Term</w:t>
            </w:r>
          </w:p>
        </w:tc>
        <w:tc>
          <w:tcPr>
            <w:tcW w:w="6565" w:type="dxa"/>
          </w:tcPr>
          <w:p w:rsidR="00331E4A" w:rsidRPr="00892E4C" w:rsidRDefault="00331E4A" w:rsidP="006C448F">
            <w:pPr>
              <w:pStyle w:val="TableCell"/>
            </w:pPr>
            <w:r>
              <w:t>Definition</w:t>
            </w:r>
          </w:p>
        </w:tc>
      </w:tr>
      <w:tr w:rsidR="00331E4A" w:rsidRPr="00892E4C" w:rsidTr="00331E4A">
        <w:trPr>
          <w:cantSplit/>
          <w:trHeight w:val="354"/>
        </w:trPr>
        <w:tc>
          <w:tcPr>
            <w:tcW w:w="3059" w:type="dxa"/>
          </w:tcPr>
          <w:p w:rsidR="00331E4A" w:rsidRPr="00892E4C" w:rsidRDefault="00755090" w:rsidP="006C448F">
            <w:pPr>
              <w:pStyle w:val="TableCell"/>
            </w:pPr>
            <w:r>
              <w:t>DPF</w:t>
            </w:r>
          </w:p>
        </w:tc>
        <w:tc>
          <w:tcPr>
            <w:tcW w:w="6565" w:type="dxa"/>
          </w:tcPr>
          <w:p w:rsidR="00331E4A" w:rsidRPr="00892E4C" w:rsidRDefault="00996148" w:rsidP="006C448F">
            <w:pPr>
              <w:pStyle w:val="TableCell"/>
            </w:pPr>
            <w:r>
              <w:t>Dell Provided Features</w:t>
            </w:r>
            <w:r w:rsidR="00627C22">
              <w:t>: UEFI drivers developed by Dell</w:t>
            </w:r>
          </w:p>
        </w:tc>
      </w:tr>
      <w:tr w:rsidR="00331E4A" w:rsidTr="00331E4A">
        <w:trPr>
          <w:cantSplit/>
          <w:trHeight w:val="363"/>
        </w:trPr>
        <w:tc>
          <w:tcPr>
            <w:tcW w:w="3059" w:type="dxa"/>
          </w:tcPr>
          <w:p w:rsidR="00331E4A" w:rsidRDefault="00DF573A" w:rsidP="006C448F">
            <w:pPr>
              <w:pStyle w:val="TableCell"/>
            </w:pPr>
            <w:r>
              <w:t>UEFI</w:t>
            </w:r>
          </w:p>
        </w:tc>
        <w:tc>
          <w:tcPr>
            <w:tcW w:w="6565" w:type="dxa"/>
          </w:tcPr>
          <w:p w:rsidR="00331E4A" w:rsidRDefault="00996148" w:rsidP="00983C2F">
            <w:pPr>
              <w:pStyle w:val="TableNumber"/>
              <w:numPr>
                <w:ilvl w:val="0"/>
                <w:numId w:val="0"/>
              </w:numPr>
            </w:pPr>
            <w:r>
              <w:t>Unified Extensible Firmware Interface</w:t>
            </w:r>
            <w:r w:rsidR="00983C2F">
              <w:t>: specification that defines as software interface between an operating system and firmware</w:t>
            </w:r>
          </w:p>
        </w:tc>
      </w:tr>
      <w:tr w:rsidR="0070257A" w:rsidTr="00331E4A">
        <w:trPr>
          <w:cantSplit/>
          <w:trHeight w:val="363"/>
        </w:trPr>
        <w:tc>
          <w:tcPr>
            <w:tcW w:w="3059" w:type="dxa"/>
          </w:tcPr>
          <w:p w:rsidR="0070257A" w:rsidRDefault="0070257A" w:rsidP="006C448F">
            <w:pPr>
              <w:pStyle w:val="TableCell"/>
            </w:pPr>
            <w:r>
              <w:t>GUID</w:t>
            </w:r>
          </w:p>
        </w:tc>
        <w:tc>
          <w:tcPr>
            <w:tcW w:w="6565" w:type="dxa"/>
          </w:tcPr>
          <w:p w:rsidR="0070257A" w:rsidRDefault="00996148" w:rsidP="00983C2F">
            <w:pPr>
              <w:pStyle w:val="TableNumber"/>
              <w:numPr>
                <w:ilvl w:val="0"/>
                <w:numId w:val="0"/>
              </w:numPr>
              <w:ind w:left="4" w:hanging="4"/>
            </w:pPr>
            <w:r>
              <w:t>Globally Unique Identifier</w:t>
            </w:r>
            <w:r w:rsidR="00983C2F">
              <w:t>: 128-bit integer number used to uniquely identify computing resources</w:t>
            </w:r>
          </w:p>
        </w:tc>
      </w:tr>
      <w:tr w:rsidR="0080662B" w:rsidTr="00331E4A">
        <w:trPr>
          <w:cantSplit/>
          <w:trHeight w:val="363"/>
        </w:trPr>
        <w:tc>
          <w:tcPr>
            <w:tcW w:w="3059" w:type="dxa"/>
          </w:tcPr>
          <w:p w:rsidR="0080662B" w:rsidRDefault="0080662B" w:rsidP="006C448F">
            <w:pPr>
              <w:pStyle w:val="TableCell"/>
            </w:pPr>
            <w:r>
              <w:t>PID</w:t>
            </w:r>
          </w:p>
        </w:tc>
        <w:tc>
          <w:tcPr>
            <w:tcW w:w="6565" w:type="dxa"/>
          </w:tcPr>
          <w:p w:rsidR="0080662B" w:rsidRDefault="00996148" w:rsidP="00983C2F">
            <w:pPr>
              <w:pStyle w:val="TableNumber"/>
              <w:numPr>
                <w:ilvl w:val="0"/>
                <w:numId w:val="0"/>
              </w:numPr>
              <w:ind w:left="4" w:hanging="4"/>
            </w:pPr>
            <w:r>
              <w:t>Property Identifier</w:t>
            </w:r>
            <w:r w:rsidR="00983C2F">
              <w:t>: identifier for platform specific variables used to customize BIOS behavior for any given Dell platform</w:t>
            </w:r>
          </w:p>
        </w:tc>
      </w:tr>
    </w:tbl>
    <w:p w:rsidR="00331E4A" w:rsidRDefault="00331E4A" w:rsidP="00331E4A"/>
    <w:p w:rsidR="00083A2F" w:rsidRPr="00087E77" w:rsidRDefault="00083A2F" w:rsidP="00331E4A"/>
    <w:p w:rsidR="00083A2F" w:rsidRPr="00E55ED9" w:rsidRDefault="00083A2F" w:rsidP="00083A2F">
      <w:pPr>
        <w:pStyle w:val="CaptionTable"/>
      </w:pPr>
      <w:r>
        <w:t>Reference Platform</w:t>
      </w:r>
    </w:p>
    <w:tbl>
      <w:tblPr>
        <w:tblStyle w:val="Dell1"/>
        <w:tblW w:w="0" w:type="auto"/>
        <w:tblLook w:val="04A0" w:firstRow="1" w:lastRow="0" w:firstColumn="1" w:lastColumn="0" w:noHBand="0" w:noVBand="1"/>
      </w:tblPr>
      <w:tblGrid>
        <w:gridCol w:w="3059"/>
        <w:gridCol w:w="6565"/>
      </w:tblGrid>
      <w:tr w:rsidR="00083A2F" w:rsidRPr="00083A2F" w:rsidTr="0033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059" w:type="dxa"/>
          </w:tcPr>
          <w:p w:rsidR="00083A2F" w:rsidRPr="00083A2F" w:rsidRDefault="00083A2F" w:rsidP="00083A2F">
            <w:pP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Chipset</w:t>
            </w:r>
          </w:p>
        </w:tc>
        <w:tc>
          <w:tcPr>
            <w:tcW w:w="6565" w:type="dxa"/>
          </w:tcPr>
          <w:p w:rsidR="00083A2F" w:rsidRPr="00083A2F" w:rsidRDefault="00083A2F" w:rsidP="00083A2F">
            <w:pP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Dell Platform</w:t>
            </w:r>
          </w:p>
        </w:tc>
      </w:tr>
      <w:tr w:rsidR="00083A2F" w:rsidRPr="00083A2F" w:rsidTr="0033120A">
        <w:trPr>
          <w:cantSplit/>
          <w:trHeight w:val="354"/>
        </w:trPr>
        <w:tc>
          <w:tcPr>
            <w:tcW w:w="3059" w:type="dxa"/>
          </w:tcPr>
          <w:p w:rsidR="00083A2F" w:rsidRPr="00083A2F" w:rsidRDefault="00083A2F" w:rsidP="00083A2F">
            <w:pPr>
              <w:spacing w:after="0"/>
              <w:ind w:left="0"/>
            </w:pPr>
            <w:r>
              <w:t>Sky Lake</w:t>
            </w:r>
          </w:p>
        </w:tc>
        <w:tc>
          <w:tcPr>
            <w:tcW w:w="6565" w:type="dxa"/>
          </w:tcPr>
          <w:p w:rsidR="00083A2F" w:rsidRPr="00083A2F" w:rsidRDefault="00083A2F" w:rsidP="00083A2F">
            <w:pPr>
              <w:spacing w:after="0"/>
              <w:ind w:left="0"/>
            </w:pPr>
            <w:r>
              <w:t>Magellan2</w:t>
            </w:r>
          </w:p>
        </w:tc>
      </w:tr>
      <w:tr w:rsidR="00083A2F" w:rsidRPr="00083A2F" w:rsidTr="0033120A">
        <w:trPr>
          <w:cantSplit/>
          <w:trHeight w:val="354"/>
        </w:trPr>
        <w:tc>
          <w:tcPr>
            <w:tcW w:w="3059" w:type="dxa"/>
          </w:tcPr>
          <w:p w:rsidR="00083A2F" w:rsidRPr="00083A2F" w:rsidRDefault="00083A2F" w:rsidP="00083A2F">
            <w:pPr>
              <w:spacing w:after="0"/>
              <w:ind w:left="0"/>
            </w:pPr>
            <w:proofErr w:type="spellStart"/>
            <w:r>
              <w:t>Kaby</w:t>
            </w:r>
            <w:proofErr w:type="spellEnd"/>
            <w:r>
              <w:t xml:space="preserve"> Lake</w:t>
            </w:r>
          </w:p>
        </w:tc>
        <w:tc>
          <w:tcPr>
            <w:tcW w:w="6565" w:type="dxa"/>
          </w:tcPr>
          <w:p w:rsidR="00083A2F" w:rsidRPr="00083A2F" w:rsidRDefault="00083A2F" w:rsidP="00083A2F">
            <w:pPr>
              <w:spacing w:after="0"/>
              <w:ind w:left="0"/>
            </w:pPr>
            <w:r>
              <w:t>LivingStone2</w:t>
            </w:r>
            <w:r w:rsidR="006C0272">
              <w:t>, Swordfish</w:t>
            </w:r>
          </w:p>
        </w:tc>
      </w:tr>
      <w:tr w:rsidR="00083A2F" w:rsidRPr="00083A2F" w:rsidTr="0033120A">
        <w:trPr>
          <w:cantSplit/>
          <w:trHeight w:val="363"/>
        </w:trPr>
        <w:tc>
          <w:tcPr>
            <w:tcW w:w="3059" w:type="dxa"/>
          </w:tcPr>
          <w:p w:rsidR="00083A2F" w:rsidRPr="00083A2F" w:rsidRDefault="006C0272" w:rsidP="00083A2F">
            <w:pPr>
              <w:spacing w:after="0"/>
              <w:ind w:left="0"/>
            </w:pPr>
            <w:proofErr w:type="spellStart"/>
            <w:r>
              <w:t>Baytrail</w:t>
            </w:r>
            <w:proofErr w:type="spellEnd"/>
          </w:p>
        </w:tc>
        <w:tc>
          <w:tcPr>
            <w:tcW w:w="6565" w:type="dxa"/>
          </w:tcPr>
          <w:p w:rsidR="00083A2F" w:rsidRPr="00083A2F" w:rsidRDefault="006C0272" w:rsidP="00083A2F">
            <w:pPr>
              <w:spacing w:after="0"/>
              <w:ind w:left="360" w:hanging="360"/>
            </w:pPr>
            <w:proofErr w:type="spellStart"/>
            <w:r>
              <w:t>St.louis</w:t>
            </w:r>
            <w:proofErr w:type="spellEnd"/>
            <w:r>
              <w:t xml:space="preserve">, </w:t>
            </w:r>
            <w:proofErr w:type="spellStart"/>
            <w:r>
              <w:t>Caracella</w:t>
            </w:r>
            <w:proofErr w:type="spellEnd"/>
          </w:p>
        </w:tc>
      </w:tr>
    </w:tbl>
    <w:p w:rsidR="00331E4A" w:rsidRPr="00087E77" w:rsidRDefault="00331E4A" w:rsidP="00087E77"/>
    <w:p w:rsidR="00383BF8" w:rsidRPr="00383BF8" w:rsidRDefault="00383BF8" w:rsidP="00383BF8"/>
    <w:p w:rsidR="0099335B" w:rsidRDefault="00DA525A" w:rsidP="000964A6">
      <w:pPr>
        <w:pStyle w:val="Heading1"/>
        <w:numPr>
          <w:ilvl w:val="0"/>
          <w:numId w:val="12"/>
        </w:numPr>
        <w:rPr>
          <w:sz w:val="28"/>
          <w:szCs w:val="28"/>
        </w:rPr>
      </w:pPr>
      <w:bookmarkStart w:id="12" w:name="_Toc506370676"/>
      <w:bookmarkEnd w:id="5"/>
      <w:bookmarkEnd w:id="6"/>
      <w:bookmarkEnd w:id="7"/>
      <w:r w:rsidRPr="00DA525A">
        <w:lastRenderedPageBreak/>
        <w:t>BIOS POST log parsing tool</w:t>
      </w:r>
      <w:bookmarkEnd w:id="12"/>
    </w:p>
    <w:p w:rsidR="006A58B5" w:rsidRDefault="006A58B5" w:rsidP="006A58B5"/>
    <w:p w:rsidR="0063236E" w:rsidRPr="0063236E" w:rsidRDefault="0063236E" w:rsidP="0063236E">
      <w:pPr>
        <w:spacing w:after="0" w:line="240" w:lineRule="auto"/>
        <w:ind w:left="0"/>
        <w:jc w:val="center"/>
        <w:rPr>
          <w:rFonts w:ascii="Calibri" w:eastAsia="Times New Roman" w:hAnsi="Calibri" w:cs="Calibri"/>
          <w:color w:val="000000"/>
          <w:sz w:val="22"/>
          <w:szCs w:val="22"/>
          <w:lang w:eastAsia="zh-TW"/>
        </w:rPr>
      </w:pPr>
      <w:r w:rsidRPr="0063236E">
        <w:rPr>
          <w:rFonts w:ascii="Calibri" w:eastAsia="Times New Roman" w:hAnsi="Calibri" w:cs="Calibri"/>
          <w:noProof/>
          <w:color w:val="000000"/>
          <w:sz w:val="22"/>
          <w:szCs w:val="22"/>
          <w:lang w:eastAsia="zh-TW"/>
        </w:rPr>
        <w:drawing>
          <wp:inline distT="0" distB="0" distL="0" distR="0" wp14:anchorId="115AC1E5" wp14:editId="1438984E">
            <wp:extent cx="5257800" cy="4076700"/>
            <wp:effectExtent l="0" t="0" r="0" b="0"/>
            <wp:docPr id="31" name="Picture 31" descr="Machine generated alternative text:&#10;BIOS Logfile Analysis Gset Analysis &#10;project Location: project root path &#10;POST LogFile: &#10;LivingStone2.10g &#10;Refresh Guid Temolate &#10;Reolace LooFile Guid &#10;Produce Driver Loadina Seaue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IOS Logfile Analysis Gset Analysis &#10;project Location: project root path &#10;POST LogFile: &#10;LivingStone2.10g &#10;Refresh Guid Temolate &#10;Reolace LooFile Guid &#10;Produce Driver Loadina Seauenc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B5" w:rsidRDefault="006A58B5" w:rsidP="006A58B5"/>
    <w:p w:rsidR="00752E9B" w:rsidRPr="00752E9B" w:rsidRDefault="00752E9B" w:rsidP="00752E9B">
      <w:r w:rsidRPr="00752E9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2E7EF" wp14:editId="4C4876A4">
                <wp:simplePos x="0" y="0"/>
                <wp:positionH relativeFrom="column">
                  <wp:posOffset>-457200</wp:posOffset>
                </wp:positionH>
                <wp:positionV relativeFrom="paragraph">
                  <wp:posOffset>-2361565</wp:posOffset>
                </wp:positionV>
                <wp:extent cx="184731" cy="461665"/>
                <wp:effectExtent l="0" t="0" r="0" b="0"/>
                <wp:wrapNone/>
                <wp:docPr id="1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31" cy="461665"/>
                        </a:xfrm>
                        <a:prstGeom prst="rect">
                          <a:avLst/>
                        </a:prstGeom>
                        <a:noFill/>
                      </wps:spPr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3DFC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36pt;margin-top:-185.95pt;width:14.55pt;height:3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" filled="f" stroked="f">
                <v:textbox style="mso-fit-shape-to-text:t"/>
              </v:shape>
            </w:pict>
          </mc:Fallback>
        </mc:AlternateContent>
      </w:r>
    </w:p>
    <w:p w:rsidR="00480448" w:rsidRDefault="0063236E" w:rsidP="008017C5">
      <w:pPr>
        <w:pStyle w:val="Heading2"/>
      </w:pPr>
      <w:bookmarkStart w:id="13" w:name="_Toc506370677"/>
      <w:r w:rsidRPr="00DA525A">
        <w:rPr>
          <w:rFonts w:cstheme="minorBidi"/>
          <w:sz w:val="28"/>
          <w:szCs w:val="28"/>
        </w:rPr>
        <w:t xml:space="preserve">Transfer </w:t>
      </w:r>
      <w:proofErr w:type="spellStart"/>
      <w:r w:rsidRPr="00DA525A">
        <w:rPr>
          <w:rFonts w:cstheme="minorBidi"/>
          <w:sz w:val="28"/>
          <w:szCs w:val="28"/>
        </w:rPr>
        <w:t>Guid</w:t>
      </w:r>
      <w:proofErr w:type="spellEnd"/>
      <w:r w:rsidRPr="00DA525A">
        <w:rPr>
          <w:rFonts w:cstheme="minorBidi"/>
          <w:sz w:val="28"/>
          <w:szCs w:val="28"/>
        </w:rPr>
        <w:t xml:space="preserve"> to meaningful name</w:t>
      </w:r>
      <w:bookmarkEnd w:id="13"/>
    </w:p>
    <w:p w:rsidR="001243FD" w:rsidRPr="001243FD" w:rsidRDefault="001243FD" w:rsidP="001243FD"/>
    <w:p w:rsidR="0063236E" w:rsidRDefault="0063236E" w:rsidP="00796078">
      <w:r>
        <w:t>Step 1. Press icon 1 to choose your project source code folder</w:t>
      </w:r>
    </w:p>
    <w:p w:rsidR="00796078" w:rsidRDefault="0063236E" w:rsidP="00796078">
      <w:r>
        <w:t xml:space="preserve">Step 2. Press icon 2 to choose your project’s POST log file.    </w:t>
      </w:r>
    </w:p>
    <w:p w:rsidR="00796078" w:rsidRDefault="0063236E" w:rsidP="00796078">
      <w:r>
        <w:t xml:space="preserve">Step 3. Option. You can press icon 3 to </w:t>
      </w:r>
      <w:proofErr w:type="spellStart"/>
      <w:r>
        <w:t>reflash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Template </w:t>
      </w:r>
      <w:r w:rsidR="00796078">
        <w:t xml:space="preserve"> </w:t>
      </w:r>
    </w:p>
    <w:p w:rsidR="0063236E" w:rsidRDefault="0063236E" w:rsidP="0063236E">
      <w:r w:rsidRPr="0063236E">
        <w:t xml:space="preserve">Step 4. Press icon 4 to produce new Post </w:t>
      </w:r>
      <w:proofErr w:type="gramStart"/>
      <w:r w:rsidRPr="0063236E">
        <w:t>log  file</w:t>
      </w:r>
      <w:proofErr w:type="gramEnd"/>
      <w:r w:rsidRPr="0063236E">
        <w:t xml:space="preserve"> with meaningful name</w:t>
      </w:r>
    </w:p>
    <w:p w:rsidR="00796078" w:rsidRDefault="0063236E" w:rsidP="0063236E">
      <w:r>
        <w:t xml:space="preserve">            Status will show on icon 6</w:t>
      </w:r>
      <w:r>
        <w:rPr>
          <w:b/>
        </w:rPr>
        <w:t xml:space="preserve">  </w:t>
      </w:r>
    </w:p>
    <w:p w:rsidR="004C17E6" w:rsidRDefault="002378E6" w:rsidP="006D350E">
      <w:pPr>
        <w:pStyle w:val="Heading2"/>
        <w:rPr>
          <w:rFonts w:cstheme="minorBidi"/>
          <w:sz w:val="28"/>
          <w:szCs w:val="28"/>
        </w:rPr>
      </w:pPr>
      <w:bookmarkStart w:id="14" w:name="_Toc506370678"/>
      <w:r w:rsidRPr="002378E6">
        <w:rPr>
          <w:rFonts w:cstheme="minorBidi"/>
          <w:sz w:val="28"/>
          <w:szCs w:val="28"/>
        </w:rPr>
        <w:lastRenderedPageBreak/>
        <w:t xml:space="preserve">Produce EFI driver initial </w:t>
      </w:r>
      <w:proofErr w:type="spellStart"/>
      <w:r w:rsidRPr="002378E6">
        <w:rPr>
          <w:rFonts w:cstheme="minorBidi"/>
          <w:sz w:val="28"/>
          <w:szCs w:val="28"/>
        </w:rPr>
        <w:t>sequency</w:t>
      </w:r>
      <w:bookmarkEnd w:id="14"/>
      <w:proofErr w:type="spellEnd"/>
    </w:p>
    <w:p w:rsidR="002378E6" w:rsidRDefault="002378E6" w:rsidP="002378E6"/>
    <w:p w:rsidR="002378E6" w:rsidRDefault="002378E6" w:rsidP="002378E6">
      <w:r>
        <w:t>Step 1. Press icon 1 to choose your project source code folder</w:t>
      </w:r>
    </w:p>
    <w:p w:rsidR="002378E6" w:rsidRDefault="002378E6" w:rsidP="002378E6">
      <w:r>
        <w:t xml:space="preserve">Step 2. Press icon 2 to choose your project’s POST log file.    </w:t>
      </w:r>
    </w:p>
    <w:p w:rsidR="002378E6" w:rsidRDefault="002378E6" w:rsidP="002378E6">
      <w:r>
        <w:t xml:space="preserve">Step 3. Option. You can press icon 3 to </w:t>
      </w:r>
      <w:proofErr w:type="spellStart"/>
      <w:r>
        <w:t>reflash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Template  </w:t>
      </w:r>
    </w:p>
    <w:p w:rsidR="002378E6" w:rsidRDefault="002378E6" w:rsidP="002378E6">
      <w:r w:rsidRPr="0063236E">
        <w:t xml:space="preserve">Step 4. Press icon </w:t>
      </w:r>
      <w:r>
        <w:t>5</w:t>
      </w:r>
      <w:r w:rsidRPr="0063236E">
        <w:t xml:space="preserve"> to produce </w:t>
      </w:r>
      <w:r>
        <w:t xml:space="preserve">drivers loading </w:t>
      </w:r>
      <w:proofErr w:type="spellStart"/>
      <w:r>
        <w:t>sequency</w:t>
      </w:r>
      <w:proofErr w:type="spellEnd"/>
    </w:p>
    <w:p w:rsidR="002378E6" w:rsidRDefault="002378E6" w:rsidP="002378E6">
      <w:pPr>
        <w:rPr>
          <w:b/>
        </w:rPr>
      </w:pPr>
      <w:r>
        <w:t xml:space="preserve">            Status will show on icon 6</w:t>
      </w:r>
      <w:r>
        <w:rPr>
          <w:b/>
        </w:rPr>
        <w:t xml:space="preserve">  </w:t>
      </w:r>
    </w:p>
    <w:p w:rsidR="002378E6" w:rsidRDefault="002378E6" w:rsidP="002378E6">
      <w:pPr>
        <w:rPr>
          <w:b/>
        </w:rPr>
      </w:pPr>
    </w:p>
    <w:p w:rsidR="002378E6" w:rsidRDefault="002378E6" w:rsidP="002378E6">
      <w:pPr>
        <w:pStyle w:val="Heading2"/>
        <w:rPr>
          <w:rFonts w:cstheme="minorBidi"/>
          <w:sz w:val="28"/>
          <w:szCs w:val="28"/>
        </w:rPr>
      </w:pPr>
      <w:bookmarkStart w:id="15" w:name="_Toc506370679"/>
      <w:r>
        <w:rPr>
          <w:rFonts w:cstheme="minorBidi"/>
          <w:sz w:val="28"/>
          <w:szCs w:val="28"/>
        </w:rPr>
        <w:t>Example</w:t>
      </w:r>
      <w:bookmarkEnd w:id="15"/>
    </w:p>
    <w:p w:rsidR="002378E6" w:rsidRDefault="002378E6" w:rsidP="002378E6"/>
    <w:p w:rsidR="002378E6" w:rsidRDefault="002378E6" w:rsidP="002378E6">
      <w:r>
        <w:t xml:space="preserve">Project: Livingstone2 </w:t>
      </w:r>
    </w:p>
    <w:p w:rsidR="002378E6" w:rsidRDefault="002378E6" w:rsidP="002378E6">
      <w:r>
        <w:t>Post log file: c:\putty.txt</w:t>
      </w:r>
    </w:p>
    <w:p w:rsidR="002378E6" w:rsidRPr="00C953E8" w:rsidRDefault="002378E6" w:rsidP="002378E6">
      <w:pPr>
        <w:rPr>
          <w:b/>
        </w:rPr>
      </w:pPr>
      <w:r w:rsidRPr="00C953E8">
        <w:rPr>
          <w:b/>
        </w:rPr>
        <w:t xml:space="preserve">[Transfer </w:t>
      </w:r>
      <w:proofErr w:type="spellStart"/>
      <w:r w:rsidRPr="00C953E8">
        <w:rPr>
          <w:b/>
        </w:rPr>
        <w:t>Guid</w:t>
      </w:r>
      <w:proofErr w:type="spellEnd"/>
      <w:r w:rsidRPr="00C953E8">
        <w:rPr>
          <w:b/>
        </w:rPr>
        <w:t xml:space="preserve"> to meaningful name]</w:t>
      </w:r>
    </w:p>
    <w:p w:rsidR="002378E6" w:rsidRDefault="002378E6" w:rsidP="002C5EE9">
      <w:pPr>
        <w:pStyle w:val="ListParagraph"/>
        <w:numPr>
          <w:ilvl w:val="0"/>
          <w:numId w:val="19"/>
        </w:numPr>
      </w:pPr>
      <w:r>
        <w:t>Press icon 1 to  choose C:\BIOS\Rugged2\Liv2_99.0.41_Rev0901_BT</w:t>
      </w:r>
    </w:p>
    <w:p w:rsidR="002378E6" w:rsidRDefault="002378E6" w:rsidP="002C5EE9">
      <w:pPr>
        <w:pStyle w:val="ListParagraph"/>
        <w:numPr>
          <w:ilvl w:val="0"/>
          <w:numId w:val="19"/>
        </w:numPr>
      </w:pPr>
      <w:r>
        <w:t>Press icon 2 to  choose c:\putty.txt</w:t>
      </w:r>
    </w:p>
    <w:p w:rsidR="002378E6" w:rsidRDefault="002378E6" w:rsidP="002C5EE9">
      <w:pPr>
        <w:pStyle w:val="ListParagraph"/>
        <w:numPr>
          <w:ilvl w:val="0"/>
          <w:numId w:val="19"/>
        </w:numPr>
      </w:pPr>
      <w:r>
        <w:t>Press icon 3</w:t>
      </w:r>
    </w:p>
    <w:p w:rsidR="00860070" w:rsidRDefault="002378E6" w:rsidP="002C5EE9">
      <w:pPr>
        <w:pStyle w:val="ListParagraph"/>
        <w:numPr>
          <w:ilvl w:val="0"/>
          <w:numId w:val="19"/>
        </w:numPr>
      </w:pPr>
      <w:r>
        <w:t>Press icon 4. Check icon 6 message</w:t>
      </w:r>
    </w:p>
    <w:p w:rsidR="00860070" w:rsidRPr="00C953E8" w:rsidRDefault="00860070" w:rsidP="00860070">
      <w:pPr>
        <w:rPr>
          <w:b/>
        </w:rPr>
      </w:pPr>
      <w:r w:rsidRPr="00C953E8">
        <w:rPr>
          <w:b/>
        </w:rPr>
        <w:t xml:space="preserve">[Produce EFI driver initial </w:t>
      </w:r>
      <w:proofErr w:type="spellStart"/>
      <w:r w:rsidRPr="00C953E8">
        <w:rPr>
          <w:b/>
        </w:rPr>
        <w:t>sequency</w:t>
      </w:r>
      <w:proofErr w:type="spellEnd"/>
      <w:r w:rsidRPr="00C953E8">
        <w:rPr>
          <w:b/>
        </w:rPr>
        <w:t>]</w:t>
      </w:r>
    </w:p>
    <w:p w:rsidR="00860070" w:rsidRDefault="00860070" w:rsidP="002C5EE9">
      <w:pPr>
        <w:pStyle w:val="ListParagraph"/>
        <w:numPr>
          <w:ilvl w:val="0"/>
          <w:numId w:val="20"/>
        </w:numPr>
      </w:pPr>
      <w:r>
        <w:t>Press icon 1 to  choose C:\BIOS\Rugged2\Liv2_99.0.41_Rev0901_BT</w:t>
      </w:r>
    </w:p>
    <w:p w:rsidR="00860070" w:rsidRDefault="00860070" w:rsidP="002C5EE9">
      <w:pPr>
        <w:pStyle w:val="ListParagraph"/>
        <w:numPr>
          <w:ilvl w:val="0"/>
          <w:numId w:val="20"/>
        </w:numPr>
      </w:pPr>
      <w:r>
        <w:t>Press icon 2 to  choose c:\putty.txt</w:t>
      </w:r>
    </w:p>
    <w:p w:rsidR="00860070" w:rsidRDefault="00860070" w:rsidP="002C5EE9">
      <w:pPr>
        <w:pStyle w:val="ListParagraph"/>
        <w:numPr>
          <w:ilvl w:val="0"/>
          <w:numId w:val="20"/>
        </w:numPr>
      </w:pPr>
      <w:r>
        <w:t>Press icon 3</w:t>
      </w:r>
    </w:p>
    <w:p w:rsidR="00860070" w:rsidRDefault="00860070" w:rsidP="002C5EE9">
      <w:pPr>
        <w:pStyle w:val="ListParagraph"/>
        <w:numPr>
          <w:ilvl w:val="0"/>
          <w:numId w:val="20"/>
        </w:numPr>
      </w:pPr>
      <w:r>
        <w:t>Press icon 5. Check icon 6 message</w:t>
      </w:r>
    </w:p>
    <w:p w:rsidR="002378E6" w:rsidRDefault="002378E6" w:rsidP="00860070"/>
    <w:p w:rsidR="002378E6" w:rsidRPr="002378E6" w:rsidRDefault="002378E6" w:rsidP="002378E6"/>
    <w:p w:rsidR="002378E6" w:rsidRDefault="002378E6" w:rsidP="002378E6"/>
    <w:p w:rsidR="002378E6" w:rsidRPr="002378E6" w:rsidRDefault="002378E6" w:rsidP="002378E6"/>
    <w:p w:rsidR="0091264A" w:rsidRDefault="00C167C1" w:rsidP="0033120A">
      <w:pPr>
        <w:pStyle w:val="Heading1"/>
        <w:numPr>
          <w:ilvl w:val="0"/>
          <w:numId w:val="12"/>
        </w:numPr>
      </w:pPr>
      <w:bookmarkStart w:id="16" w:name="_Toc506370680"/>
      <w:r w:rsidRPr="00C167C1">
        <w:lastRenderedPageBreak/>
        <w:t xml:space="preserve">Setup parsing </w:t>
      </w:r>
      <w:proofErr w:type="gramStart"/>
      <w:r w:rsidRPr="00C167C1">
        <w:t>function</w:t>
      </w:r>
      <w:r w:rsidR="00097337" w:rsidRPr="0091264A">
        <w:rPr>
          <w:sz w:val="24"/>
          <w:szCs w:val="24"/>
        </w:rPr>
        <w:t xml:space="preserve">  </w:t>
      </w:r>
      <w:r w:rsidR="0043280A">
        <w:rPr>
          <w:sz w:val="24"/>
          <w:szCs w:val="24"/>
        </w:rPr>
        <w:t>(</w:t>
      </w:r>
      <w:proofErr w:type="gramEnd"/>
      <w:r w:rsidR="0043280A">
        <w:rPr>
          <w:sz w:val="24"/>
          <w:szCs w:val="24"/>
        </w:rPr>
        <w:t>Only for Dell AMI code)</w:t>
      </w:r>
      <w:bookmarkEnd w:id="16"/>
      <w:r w:rsidR="0043280A">
        <w:rPr>
          <w:sz w:val="24"/>
          <w:szCs w:val="24"/>
        </w:rPr>
        <w:t xml:space="preserve"> </w:t>
      </w:r>
    </w:p>
    <w:p w:rsidR="0091264A" w:rsidRDefault="0091264A" w:rsidP="0091264A"/>
    <w:p w:rsidR="00C167C1" w:rsidRDefault="00C167C1" w:rsidP="00C167C1">
      <w:pPr>
        <w:jc w:val="center"/>
      </w:pPr>
      <w:r>
        <w:rPr>
          <w:noProof/>
          <w:lang w:eastAsia="zh-TW"/>
        </w:rPr>
        <w:drawing>
          <wp:inline distT="0" distB="0" distL="0" distR="0">
            <wp:extent cx="5492750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33" w:rsidRDefault="00D96833" w:rsidP="00C167C1">
      <w:pPr>
        <w:jc w:val="center"/>
      </w:pPr>
    </w:p>
    <w:p w:rsidR="0091264A" w:rsidRDefault="00C167C1" w:rsidP="0091264A">
      <w:pPr>
        <w:pStyle w:val="Heading2"/>
      </w:pPr>
      <w:bookmarkStart w:id="17" w:name="_Toc506370681"/>
      <w:r w:rsidRPr="00C167C1">
        <w:t>Produce setup item’s information in excel file</w:t>
      </w:r>
      <w:bookmarkEnd w:id="17"/>
    </w:p>
    <w:p w:rsidR="00C953E8" w:rsidRDefault="00C953E8" w:rsidP="00C953E8"/>
    <w:p w:rsidR="00C953E8" w:rsidRDefault="00C953E8" w:rsidP="00C953E8">
      <w:pPr>
        <w:rPr>
          <w:b/>
        </w:rPr>
      </w:pPr>
      <w:r w:rsidRPr="00C953E8">
        <w:rPr>
          <w:b/>
        </w:rPr>
        <w:t xml:space="preserve">[Prepare data before running this function] </w:t>
      </w:r>
    </w:p>
    <w:p w:rsidR="00C953E8" w:rsidRDefault="00C953E8" w:rsidP="002C5EE9">
      <w:pPr>
        <w:pStyle w:val="ListParagraph"/>
        <w:numPr>
          <w:ilvl w:val="0"/>
          <w:numId w:val="21"/>
        </w:numPr>
      </w:pPr>
      <w:r w:rsidRPr="00C953E8">
        <w:t>Prepare your target project bios source and already running local build</w:t>
      </w:r>
      <w:r>
        <w:t xml:space="preserve">. </w:t>
      </w:r>
      <w:r w:rsidRPr="00C953E8">
        <w:t>Build folder must exist</w:t>
      </w:r>
      <w:r>
        <w:t xml:space="preserve"> because this tool need some files under this folder</w:t>
      </w:r>
      <w:r w:rsidR="00D96833">
        <w:t>.</w:t>
      </w:r>
    </w:p>
    <w:p w:rsidR="00C953E8" w:rsidRDefault="00C953E8" w:rsidP="002C5EE9">
      <w:pPr>
        <w:pStyle w:val="ListParagraph"/>
        <w:numPr>
          <w:ilvl w:val="0"/>
          <w:numId w:val="21"/>
        </w:numPr>
      </w:pPr>
      <w:r>
        <w:t xml:space="preserve">(Option) Power on machine and boot to EFI shell. </w:t>
      </w:r>
    </w:p>
    <w:p w:rsidR="00C953E8" w:rsidRDefault="00C953E8" w:rsidP="00C953E8">
      <w:pPr>
        <w:pStyle w:val="ListParagraph"/>
        <w:ind w:left="1440"/>
      </w:pPr>
      <w:r>
        <w:t>Run these command to gather runtime variable.</w:t>
      </w:r>
    </w:p>
    <w:p w:rsidR="00D96833" w:rsidRDefault="00C953E8" w:rsidP="00C953E8">
      <w:pPr>
        <w:pStyle w:val="ListParagraph"/>
        <w:ind w:left="1440"/>
      </w:pPr>
      <w:proofErr w:type="spellStart"/>
      <w:r>
        <w:t>Dmpstore</w:t>
      </w:r>
      <w:proofErr w:type="spellEnd"/>
      <w:r>
        <w:t xml:space="preserve"> Setup –s </w:t>
      </w:r>
      <w:proofErr w:type="spellStart"/>
      <w:r>
        <w:t>Setup.bin</w:t>
      </w:r>
      <w:proofErr w:type="spellEnd"/>
    </w:p>
    <w:p w:rsidR="00D96833" w:rsidRDefault="00D96833" w:rsidP="00C953E8">
      <w:pPr>
        <w:pStyle w:val="ListParagraph"/>
        <w:ind w:left="1440"/>
      </w:pPr>
      <w:proofErr w:type="spellStart"/>
      <w:r>
        <w:t>Dmpstore</w:t>
      </w:r>
      <w:proofErr w:type="spellEnd"/>
      <w:r>
        <w:t xml:space="preserve"> </w:t>
      </w:r>
      <w:proofErr w:type="spellStart"/>
      <w:r>
        <w:t>BootManager</w:t>
      </w:r>
      <w:proofErr w:type="spellEnd"/>
      <w:r>
        <w:t xml:space="preserve"> –s </w:t>
      </w:r>
      <w:proofErr w:type="spellStart"/>
      <w:r>
        <w:t>BootManager.bin</w:t>
      </w:r>
      <w:proofErr w:type="spellEnd"/>
    </w:p>
    <w:p w:rsidR="00C953E8" w:rsidRPr="00C953E8" w:rsidRDefault="00D96833" w:rsidP="00C953E8">
      <w:pPr>
        <w:pStyle w:val="ListParagraph"/>
        <w:ind w:left="1440"/>
      </w:pPr>
      <w:proofErr w:type="spellStart"/>
      <w:r>
        <w:t>Dmpstore</w:t>
      </w:r>
      <w:proofErr w:type="spellEnd"/>
      <w:r>
        <w:t xml:space="preserve"> </w:t>
      </w:r>
      <w:proofErr w:type="spellStart"/>
      <w:r>
        <w:t>SetupAmtFeatures</w:t>
      </w:r>
      <w:proofErr w:type="spellEnd"/>
      <w:r>
        <w:t xml:space="preserve"> –s </w:t>
      </w:r>
      <w:proofErr w:type="spellStart"/>
      <w:r>
        <w:t>SetupAmtFeatures.bin</w:t>
      </w:r>
      <w:proofErr w:type="spellEnd"/>
      <w:r>
        <w:t xml:space="preserve"> (Bay trail don’t need this, they don’t use AMT) </w:t>
      </w:r>
      <w:r w:rsidR="00C953E8">
        <w:t xml:space="preserve">    </w:t>
      </w:r>
    </w:p>
    <w:p w:rsidR="00C953E8" w:rsidRDefault="00D96833" w:rsidP="00C953E8">
      <w:r>
        <w:t xml:space="preserve">      Put these files on </w:t>
      </w:r>
      <w:proofErr w:type="spellStart"/>
      <w:r>
        <w:t>your’s</w:t>
      </w:r>
      <w:proofErr w:type="spellEnd"/>
      <w:r>
        <w:t xml:space="preserve"> PC folder. Later tool will use it. </w:t>
      </w:r>
    </w:p>
    <w:p w:rsidR="00D96833" w:rsidRPr="00D96833" w:rsidRDefault="00D96833" w:rsidP="00C953E8">
      <w:pPr>
        <w:rPr>
          <w:b/>
        </w:rPr>
      </w:pPr>
      <w:r w:rsidRPr="00D96833">
        <w:rPr>
          <w:b/>
        </w:rPr>
        <w:lastRenderedPageBreak/>
        <w:t xml:space="preserve">[Start to run the function] </w:t>
      </w:r>
    </w:p>
    <w:p w:rsidR="00C953E8" w:rsidRDefault="00C953E8" w:rsidP="00C953E8">
      <w:r>
        <w:t>Step 1. Press icon 1 to choose your project source code folder</w:t>
      </w:r>
    </w:p>
    <w:p w:rsidR="00C953E8" w:rsidRDefault="00C953E8" w:rsidP="00C953E8">
      <w:r>
        <w:t>Step 2. Press icon 2 to choose your project</w:t>
      </w:r>
      <w:r w:rsidR="00D96833">
        <w:t>’s OEM folder</w:t>
      </w:r>
      <w:r>
        <w:t xml:space="preserve">.    </w:t>
      </w:r>
    </w:p>
    <w:p w:rsidR="00C953E8" w:rsidRDefault="00C953E8" w:rsidP="00C953E8">
      <w:r>
        <w:t xml:space="preserve">Step 3. </w:t>
      </w:r>
      <w:r w:rsidR="00D96833">
        <w:t>Press icon 3 to choose output files folder.</w:t>
      </w:r>
      <w:r>
        <w:t xml:space="preserve">  </w:t>
      </w:r>
    </w:p>
    <w:p w:rsidR="00C953E8" w:rsidRDefault="00C953E8" w:rsidP="00C953E8">
      <w:r w:rsidRPr="0063236E">
        <w:t xml:space="preserve">Step 4. </w:t>
      </w:r>
      <w:r w:rsidR="00D96833">
        <w:t xml:space="preserve">Make </w:t>
      </w:r>
      <w:r w:rsidRPr="0063236E">
        <w:t xml:space="preserve">icon </w:t>
      </w:r>
      <w:r w:rsidR="00D96833">
        <w:t>4 check status is enabled</w:t>
      </w:r>
    </w:p>
    <w:p w:rsidR="00D96833" w:rsidRPr="00D96833" w:rsidRDefault="00D96833" w:rsidP="00C953E8">
      <w:pPr>
        <w:rPr>
          <w:color w:val="FF0000"/>
        </w:rPr>
      </w:pPr>
      <w:r>
        <w:t xml:space="preserve">           </w:t>
      </w:r>
      <w:r w:rsidRPr="00D96833">
        <w:rPr>
          <w:color w:val="FF0000"/>
        </w:rPr>
        <w:t xml:space="preserve"> (When it’s disabled. This tool will use default setup variable to produce setup items excel file </w:t>
      </w:r>
    </w:p>
    <w:p w:rsidR="00D96833" w:rsidRDefault="00D96833" w:rsidP="00C953E8">
      <w:pPr>
        <w:rPr>
          <w:color w:val="FF0000"/>
        </w:rPr>
      </w:pPr>
      <w:r w:rsidRPr="00D96833">
        <w:rPr>
          <w:color w:val="FF0000"/>
        </w:rPr>
        <w:t xml:space="preserve">             Some items won’t be the same as you see when you entering setup screen)</w:t>
      </w:r>
    </w:p>
    <w:p w:rsidR="0004221A" w:rsidRDefault="00D96833" w:rsidP="00C953E8">
      <w:r w:rsidRPr="00D96833">
        <w:rPr>
          <w:color w:val="000000" w:themeColor="text1"/>
        </w:rPr>
        <w:t>Step 5</w:t>
      </w:r>
      <w:r>
        <w:rPr>
          <w:color w:val="000000" w:themeColor="text1"/>
        </w:rPr>
        <w:t xml:space="preserve">. Press icon 5 to choose </w:t>
      </w:r>
      <w:r w:rsidR="0004221A">
        <w:rPr>
          <w:color w:val="000000" w:themeColor="text1"/>
        </w:rPr>
        <w:t xml:space="preserve">the folder that include </w:t>
      </w:r>
      <w:proofErr w:type="spellStart"/>
      <w:r w:rsidR="0004221A">
        <w:rPr>
          <w:color w:val="000000" w:themeColor="text1"/>
        </w:rPr>
        <w:t>Setup.bin</w:t>
      </w:r>
      <w:proofErr w:type="spellEnd"/>
      <w:r w:rsidR="0004221A">
        <w:rPr>
          <w:color w:val="000000" w:themeColor="text1"/>
        </w:rPr>
        <w:t>/</w:t>
      </w:r>
      <w:proofErr w:type="spellStart"/>
      <w:r w:rsidR="0004221A">
        <w:rPr>
          <w:color w:val="000000" w:themeColor="text1"/>
        </w:rPr>
        <w:t>BootManager.bin</w:t>
      </w:r>
      <w:proofErr w:type="spellEnd"/>
      <w:r w:rsidR="0004221A">
        <w:rPr>
          <w:color w:val="000000" w:themeColor="text1"/>
        </w:rPr>
        <w:t>/</w:t>
      </w:r>
      <w:proofErr w:type="spellStart"/>
      <w:r w:rsidR="0004221A">
        <w:t>SetupAmtFeatures.bin</w:t>
      </w:r>
      <w:proofErr w:type="spellEnd"/>
    </w:p>
    <w:p w:rsidR="0004221A" w:rsidRDefault="0004221A" w:rsidP="00C953E8">
      <w:pPr>
        <w:rPr>
          <w:color w:val="000000" w:themeColor="text1"/>
        </w:rPr>
      </w:pPr>
      <w:r>
        <w:rPr>
          <w:color w:val="000000" w:themeColor="text1"/>
        </w:rPr>
        <w:t>Step 6. Press icon 6. When it will produce the setup item excel file</w:t>
      </w:r>
    </w:p>
    <w:p w:rsidR="0004221A" w:rsidRDefault="0004221A" w:rsidP="00C953E8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icon</w:t>
      </w:r>
      <w:proofErr w:type="gramEnd"/>
      <w:r>
        <w:rPr>
          <w:color w:val="000000" w:themeColor="text1"/>
        </w:rPr>
        <w:t xml:space="preserve"> 7 will show the running message</w:t>
      </w:r>
    </w:p>
    <w:p w:rsidR="0004221A" w:rsidRDefault="0004221A" w:rsidP="00C953E8">
      <w:pPr>
        <w:rPr>
          <w:color w:val="000000" w:themeColor="text1"/>
        </w:rPr>
      </w:pPr>
      <w:r>
        <w:rPr>
          <w:color w:val="000000" w:themeColor="text1"/>
        </w:rPr>
        <w:t>Step 7. On output folder you will 2 new folders</w:t>
      </w:r>
    </w:p>
    <w:p w:rsidR="0004221A" w:rsidRDefault="0004221A" w:rsidP="00C953E8">
      <w:pPr>
        <w:rPr>
          <w:color w:val="000000" w:themeColor="text1"/>
        </w:rPr>
      </w:pPr>
      <w:r>
        <w:rPr>
          <w:color w:val="000000" w:themeColor="text1"/>
        </w:rPr>
        <w:t xml:space="preserve">            Media folder: Files that produced by the tool are used for debug. </w:t>
      </w:r>
    </w:p>
    <w:p w:rsidR="00D96833" w:rsidRPr="00D96833" w:rsidRDefault="0004221A" w:rsidP="00C953E8">
      <w:pPr>
        <w:rPr>
          <w:color w:val="000000" w:themeColor="text1"/>
        </w:rPr>
      </w:pPr>
      <w:r>
        <w:rPr>
          <w:color w:val="000000" w:themeColor="text1"/>
        </w:rPr>
        <w:t xml:space="preserve">            Release folder: Da_Token_Setup.xls       </w:t>
      </w:r>
      <w:r w:rsidR="00D96833" w:rsidRPr="00D96833">
        <w:rPr>
          <w:color w:val="000000" w:themeColor="text1"/>
        </w:rPr>
        <w:t xml:space="preserve">   </w:t>
      </w:r>
    </w:p>
    <w:p w:rsidR="0091264A" w:rsidRDefault="00C953E8" w:rsidP="00C953E8">
      <w:pPr>
        <w:pStyle w:val="Subtitle"/>
        <w:ind w:left="0"/>
      </w:pPr>
      <w:r>
        <w:t xml:space="preserve">            </w:t>
      </w:r>
    </w:p>
    <w:p w:rsidR="0004221A" w:rsidRPr="0004221A" w:rsidRDefault="0004221A" w:rsidP="0004221A">
      <w:pPr>
        <w:pStyle w:val="Heading2"/>
        <w:rPr>
          <w:rFonts w:cstheme="minorBidi"/>
          <w:sz w:val="28"/>
          <w:szCs w:val="28"/>
        </w:rPr>
      </w:pPr>
      <w:bookmarkStart w:id="18" w:name="_Toc506370682"/>
      <w:r w:rsidRPr="0004221A">
        <w:rPr>
          <w:rFonts w:cstheme="minorBidi"/>
          <w:sz w:val="28"/>
          <w:szCs w:val="28"/>
        </w:rPr>
        <w:t>Example</w:t>
      </w:r>
      <w:bookmarkEnd w:id="18"/>
    </w:p>
    <w:p w:rsidR="0091264A" w:rsidRDefault="0091264A" w:rsidP="0091264A">
      <w:pPr>
        <w:rPr>
          <w:lang w:eastAsia="zh-TW"/>
        </w:rPr>
      </w:pPr>
    </w:p>
    <w:p w:rsidR="0004221A" w:rsidRDefault="0004221A" w:rsidP="0004221A">
      <w:r>
        <w:t xml:space="preserve">Project: Livingstone2 </w:t>
      </w:r>
    </w:p>
    <w:p w:rsidR="0004221A" w:rsidRDefault="0004221A" w:rsidP="002C5EE9">
      <w:pPr>
        <w:pStyle w:val="ListParagraph"/>
        <w:numPr>
          <w:ilvl w:val="0"/>
          <w:numId w:val="22"/>
        </w:numPr>
      </w:pPr>
      <w:r>
        <w:t>Press icon 1 to choose C:\BIOS\Rugged2\Liv2_99.0.41_Rev0901_BT</w:t>
      </w:r>
    </w:p>
    <w:p w:rsidR="0004221A" w:rsidRDefault="0004221A" w:rsidP="002C5EE9">
      <w:pPr>
        <w:pStyle w:val="ListParagraph"/>
        <w:numPr>
          <w:ilvl w:val="0"/>
          <w:numId w:val="22"/>
        </w:numPr>
      </w:pPr>
      <w:r>
        <w:t xml:space="preserve">Press icon 2 to choose </w:t>
      </w:r>
      <w:r>
        <w:t>C:\BIOS\Rugged2\Liv2_99.0.41_Rev0901_BT\OEMBOARD\LivingStone2</w:t>
      </w:r>
    </w:p>
    <w:p w:rsidR="0004221A" w:rsidRDefault="0004221A" w:rsidP="002C5EE9">
      <w:pPr>
        <w:pStyle w:val="ListParagraph"/>
        <w:numPr>
          <w:ilvl w:val="0"/>
          <w:numId w:val="22"/>
        </w:numPr>
      </w:pPr>
      <w:r>
        <w:t>Press icon 3</w:t>
      </w:r>
      <w:r w:rsidR="00356366">
        <w:t xml:space="preserve"> to choose C:\Output</w:t>
      </w:r>
    </w:p>
    <w:p w:rsidR="0004221A" w:rsidRDefault="00356366" w:rsidP="002C5EE9">
      <w:pPr>
        <w:pStyle w:val="ListParagraph"/>
        <w:numPr>
          <w:ilvl w:val="0"/>
          <w:numId w:val="22"/>
        </w:numPr>
      </w:pPr>
      <w:r>
        <w:t>Make sure icon 4 is enabled</w:t>
      </w:r>
    </w:p>
    <w:p w:rsidR="00356366" w:rsidRDefault="00356366" w:rsidP="002C5EE9">
      <w:pPr>
        <w:pStyle w:val="ListParagraph"/>
        <w:numPr>
          <w:ilvl w:val="0"/>
          <w:numId w:val="22"/>
        </w:numPr>
      </w:pPr>
      <w:r>
        <w:t>Press icon 5 to choose C:\Input</w:t>
      </w:r>
    </w:p>
    <w:p w:rsidR="00356366" w:rsidRDefault="00356366" w:rsidP="002C5EE9">
      <w:pPr>
        <w:pStyle w:val="ListParagraph"/>
        <w:numPr>
          <w:ilvl w:val="0"/>
          <w:numId w:val="22"/>
        </w:numPr>
      </w:pPr>
      <w:r>
        <w:t>Press icon 6</w:t>
      </w:r>
    </w:p>
    <w:p w:rsidR="00356366" w:rsidRDefault="00356366" w:rsidP="002C5EE9">
      <w:pPr>
        <w:pStyle w:val="ListParagraph"/>
        <w:numPr>
          <w:ilvl w:val="0"/>
          <w:numId w:val="22"/>
        </w:numPr>
      </w:pPr>
      <w:r>
        <w:t xml:space="preserve">Go </w:t>
      </w:r>
      <w:r w:rsidR="00035543">
        <w:t xml:space="preserve">to C:\output, you will see </w:t>
      </w:r>
      <w:r>
        <w:t xml:space="preserve"> </w:t>
      </w:r>
      <w:r w:rsidR="00035543">
        <w:t>Da_Token_Setup.xls</w:t>
      </w:r>
    </w:p>
    <w:p w:rsidR="0004221A" w:rsidRDefault="0004221A" w:rsidP="0091264A">
      <w:pPr>
        <w:rPr>
          <w:lang w:eastAsia="zh-TW"/>
        </w:rPr>
      </w:pPr>
    </w:p>
    <w:p w:rsidR="00035543" w:rsidRDefault="00035543" w:rsidP="0091264A">
      <w:pPr>
        <w:rPr>
          <w:lang w:eastAsia="zh-TW"/>
        </w:rPr>
      </w:pPr>
    </w:p>
    <w:p w:rsidR="00035543" w:rsidRDefault="00035543" w:rsidP="0091264A">
      <w:pPr>
        <w:rPr>
          <w:lang w:eastAsia="zh-TW"/>
        </w:rPr>
      </w:pPr>
    </w:p>
    <w:p w:rsidR="00035543" w:rsidRDefault="00035543" w:rsidP="00035543">
      <w:pPr>
        <w:pStyle w:val="Heading2"/>
        <w:rPr>
          <w:rFonts w:cstheme="minorBidi"/>
          <w:sz w:val="28"/>
          <w:szCs w:val="28"/>
        </w:rPr>
      </w:pPr>
      <w:bookmarkStart w:id="19" w:name="_Toc506370683"/>
      <w:r>
        <w:rPr>
          <w:rFonts w:cstheme="minorBidi"/>
          <w:sz w:val="28"/>
          <w:szCs w:val="28"/>
        </w:rPr>
        <w:lastRenderedPageBreak/>
        <w:t>Know issue</w:t>
      </w:r>
      <w:bookmarkEnd w:id="19"/>
    </w:p>
    <w:p w:rsidR="00035543" w:rsidRDefault="00035543" w:rsidP="00035543">
      <w:pPr>
        <w:pStyle w:val="ListParagraph"/>
        <w:ind w:left="1080"/>
      </w:pPr>
    </w:p>
    <w:p w:rsidR="00035543" w:rsidRDefault="00035543" w:rsidP="002C5EE9">
      <w:pPr>
        <w:pStyle w:val="ListParagraph"/>
        <w:numPr>
          <w:ilvl w:val="0"/>
          <w:numId w:val="23"/>
        </w:numPr>
      </w:pPr>
      <w:r>
        <w:t>Precision projects (Matira3) run the tool will fail if icon 4 is unchecked.</w:t>
      </w:r>
    </w:p>
    <w:p w:rsidR="00035543" w:rsidRDefault="00035543" w:rsidP="00035543">
      <w:pPr>
        <w:pStyle w:val="ListParagraph"/>
        <w:ind w:left="1440"/>
      </w:pPr>
      <w:r>
        <w:t xml:space="preserve">Because there is no </w:t>
      </w:r>
      <w:proofErr w:type="spellStart"/>
      <w:r>
        <w:t>Defaults.bin</w:t>
      </w:r>
      <w:proofErr w:type="spellEnd"/>
      <w:r>
        <w:t xml:space="preserve"> under Build folder </w:t>
      </w:r>
    </w:p>
    <w:p w:rsidR="00035543" w:rsidRDefault="00035543" w:rsidP="002C5EE9">
      <w:pPr>
        <w:pStyle w:val="ListParagraph"/>
        <w:numPr>
          <w:ilvl w:val="0"/>
          <w:numId w:val="23"/>
        </w:numPr>
      </w:pPr>
      <w:r>
        <w:t xml:space="preserve">On Excel </w:t>
      </w:r>
      <w:proofErr w:type="gramStart"/>
      <w:r>
        <w:t>file ,</w:t>
      </w:r>
      <w:proofErr w:type="gramEnd"/>
      <w:r>
        <w:t xml:space="preserve"> you will see 2 strange strings. </w:t>
      </w:r>
    </w:p>
    <w:p w:rsidR="0043280A" w:rsidRDefault="00035543" w:rsidP="00035543">
      <w:pPr>
        <w:pStyle w:val="ListParagraph"/>
        <w:ind w:left="1440"/>
      </w:pPr>
      <w:r>
        <w:t xml:space="preserve">Because these strings are updated </w:t>
      </w:r>
      <w:r w:rsidR="0043280A">
        <w:t>during runtime. Current we don’t support the runtime message.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056"/>
      </w:tblGrid>
      <w:tr w:rsidR="0043280A" w:rsidRPr="0043280A" w:rsidTr="0043280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eastAsia="Times New Roman" w:cs="Arial"/>
                <w:lang w:eastAsia="zh-TW"/>
              </w:rPr>
            </w:pPr>
            <w:r w:rsidRPr="0043280A">
              <w:rPr>
                <w:rFonts w:eastAsia="Times New Roman" w:cs="Arial"/>
                <w:lang w:eastAsia="zh-TW"/>
              </w:rPr>
              <w:t>Power Management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</w:pPr>
            <w:r w:rsidRPr="0043280A"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  <w:t> </w:t>
            </w:r>
          </w:p>
        </w:tc>
      </w:tr>
      <w:tr w:rsidR="0043280A" w:rsidRPr="0043280A" w:rsidTr="0043280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</w:pPr>
            <w:r w:rsidRPr="0043280A"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eastAsia="Times New Roman" w:cs="Arial"/>
                <w:lang w:eastAsia="zh-TW"/>
              </w:rPr>
            </w:pPr>
            <w:r w:rsidRPr="0043280A">
              <w:rPr>
                <w:rFonts w:eastAsia="Times New Roman" w:cs="Arial"/>
                <w:lang w:eastAsia="zh-TW"/>
              </w:rPr>
              <w:t>ERROR</w:t>
            </w:r>
          </w:p>
        </w:tc>
      </w:tr>
    </w:tbl>
    <w:p w:rsidR="00035543" w:rsidRDefault="0043280A" w:rsidP="00035543">
      <w:pPr>
        <w:pStyle w:val="ListParagraph"/>
        <w:ind w:left="1440"/>
      </w:pPr>
      <w:r w:rsidRPr="0043280A">
        <w:t xml:space="preserve">Root cause: </w:t>
      </w:r>
      <w:r w:rsidRPr="0043280A">
        <w:t xml:space="preserve">#string STR_DELL_AC_BEHAVIOR_NULL           #language </w:t>
      </w:r>
      <w:proofErr w:type="spellStart"/>
      <w:r w:rsidRPr="0043280A">
        <w:t>eng</w:t>
      </w:r>
      <w:proofErr w:type="spellEnd"/>
      <w:r w:rsidRPr="0043280A">
        <w:t xml:space="preserve">   "ERROR"</w:t>
      </w:r>
      <w:r>
        <w:t xml:space="preserve"> </w:t>
      </w:r>
      <w:r w:rsidR="00035543">
        <w:t xml:space="preserve"> 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2076"/>
      </w:tblGrid>
      <w:tr w:rsidR="0043280A" w:rsidRPr="0043280A" w:rsidTr="0043280A"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eastAsia="Times New Roman" w:cs="Arial"/>
                <w:lang w:eastAsia="zh-TW"/>
              </w:rPr>
            </w:pPr>
            <w:r w:rsidRPr="0043280A">
              <w:rPr>
                <w:rFonts w:eastAsia="Times New Roman" w:cs="Arial"/>
                <w:lang w:eastAsia="zh-TW"/>
              </w:rPr>
              <w:t>Power Management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</w:pPr>
            <w:r w:rsidRPr="0043280A"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  <w:t> </w:t>
            </w:r>
          </w:p>
        </w:tc>
      </w:tr>
      <w:tr w:rsidR="0043280A" w:rsidRPr="0043280A" w:rsidTr="0043280A"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</w:pPr>
            <w:r w:rsidRPr="0043280A">
              <w:rPr>
                <w:rFonts w:ascii="Calibri" w:eastAsia="Times New Roman" w:hAnsi="Calibri" w:cs="Calibri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3280A" w:rsidRPr="0043280A" w:rsidRDefault="0043280A" w:rsidP="0043280A">
            <w:pPr>
              <w:spacing w:after="0" w:line="240" w:lineRule="auto"/>
              <w:ind w:left="0"/>
              <w:rPr>
                <w:rFonts w:eastAsia="Times New Roman" w:cs="Arial"/>
                <w:lang w:eastAsia="zh-TW"/>
              </w:rPr>
            </w:pPr>
            <w:r w:rsidRPr="0043280A">
              <w:rPr>
                <w:rFonts w:eastAsia="Times New Roman" w:cs="Arial"/>
                <w:lang w:eastAsia="zh-TW"/>
              </w:rPr>
              <w:t>Error! String not set.</w:t>
            </w:r>
          </w:p>
        </w:tc>
      </w:tr>
    </w:tbl>
    <w:p w:rsidR="0043280A" w:rsidRPr="0043280A" w:rsidRDefault="0043280A" w:rsidP="0043280A">
      <w:pPr>
        <w:pStyle w:val="ListParagraph"/>
        <w:ind w:left="1440"/>
      </w:pPr>
      <w:r>
        <w:t xml:space="preserve">Root Cause: </w:t>
      </w:r>
      <w:r w:rsidRPr="0043280A">
        <w:t xml:space="preserve">#string STR_DELL_WOL_PLACEHOLDER            #language </w:t>
      </w:r>
      <w:proofErr w:type="spellStart"/>
      <w:r w:rsidRPr="0043280A">
        <w:t>eng</w:t>
      </w:r>
      <w:proofErr w:type="spellEnd"/>
      <w:r w:rsidRPr="0043280A">
        <w:t xml:space="preserve"> "Error! String not set."</w:t>
      </w:r>
    </w:p>
    <w:p w:rsidR="0043280A" w:rsidRDefault="0043280A" w:rsidP="00035543">
      <w:pPr>
        <w:pStyle w:val="ListParagraph"/>
        <w:ind w:left="1440"/>
      </w:pPr>
    </w:p>
    <w:p w:rsidR="00035543" w:rsidRDefault="00035543" w:rsidP="0091264A">
      <w:pPr>
        <w:rPr>
          <w:lang w:eastAsia="zh-TW"/>
        </w:rPr>
      </w:pPr>
    </w:p>
    <w:p w:rsidR="0091264A" w:rsidRPr="0091264A" w:rsidRDefault="0091264A" w:rsidP="0091264A">
      <w:pPr>
        <w:rPr>
          <w:lang w:eastAsia="zh-TW"/>
        </w:rPr>
      </w:pPr>
    </w:p>
    <w:p w:rsidR="0091264A" w:rsidRDefault="0091264A" w:rsidP="0091264A">
      <w:pPr>
        <w:pStyle w:val="Subtitle"/>
        <w:ind w:left="0"/>
      </w:pPr>
    </w:p>
    <w:p w:rsidR="005B68DF" w:rsidRDefault="005B68DF" w:rsidP="0052358F">
      <w:pPr>
        <w:rPr>
          <w:lang w:eastAsia="zh-TW"/>
        </w:rPr>
      </w:pPr>
    </w:p>
    <w:p w:rsidR="005B68DF" w:rsidRDefault="005B68DF" w:rsidP="0052358F">
      <w:pPr>
        <w:rPr>
          <w:lang w:eastAsia="zh-TW"/>
        </w:rPr>
      </w:pPr>
    </w:p>
    <w:p w:rsidR="005B68DF" w:rsidRDefault="005B68DF" w:rsidP="0052358F">
      <w:pPr>
        <w:rPr>
          <w:lang w:eastAsia="zh-TW"/>
        </w:rPr>
      </w:pPr>
    </w:p>
    <w:p w:rsidR="005B68DF" w:rsidRDefault="005B68DF" w:rsidP="0052358F">
      <w:pPr>
        <w:rPr>
          <w:lang w:eastAsia="zh-TW"/>
        </w:rPr>
      </w:pPr>
    </w:p>
    <w:p w:rsidR="005B68DF" w:rsidRDefault="005B68DF" w:rsidP="0052358F">
      <w:pPr>
        <w:rPr>
          <w:lang w:eastAsia="zh-TW"/>
        </w:rPr>
      </w:pPr>
    </w:p>
    <w:p w:rsidR="005B68DF" w:rsidRDefault="005B68DF" w:rsidP="0052358F">
      <w:pPr>
        <w:rPr>
          <w:lang w:eastAsia="zh-TW"/>
        </w:rPr>
      </w:pPr>
    </w:p>
    <w:p w:rsidR="00285292" w:rsidRDefault="00285292" w:rsidP="00285292">
      <w:pPr>
        <w:rPr>
          <w:lang w:eastAsia="zh-TW"/>
        </w:rPr>
      </w:pPr>
    </w:p>
    <w:p w:rsidR="00285292" w:rsidRDefault="00285292" w:rsidP="00285292">
      <w:pPr>
        <w:rPr>
          <w:lang w:eastAsia="zh-TW"/>
        </w:rPr>
      </w:pPr>
    </w:p>
    <w:p w:rsidR="00285292" w:rsidRDefault="00285292" w:rsidP="00285292">
      <w:pPr>
        <w:rPr>
          <w:lang w:eastAsia="zh-TW"/>
        </w:rPr>
      </w:pPr>
    </w:p>
    <w:p w:rsidR="00285292" w:rsidRDefault="00285292" w:rsidP="00285292">
      <w:pPr>
        <w:rPr>
          <w:lang w:eastAsia="zh-TW"/>
        </w:rPr>
      </w:pPr>
    </w:p>
    <w:p w:rsidR="00285292" w:rsidRDefault="00285292" w:rsidP="00285292">
      <w:pPr>
        <w:rPr>
          <w:lang w:eastAsia="zh-TW"/>
        </w:rPr>
      </w:pPr>
    </w:p>
    <w:p w:rsidR="00285292" w:rsidRDefault="00285292" w:rsidP="00285292">
      <w:pPr>
        <w:rPr>
          <w:lang w:eastAsia="zh-TW"/>
        </w:rPr>
      </w:pPr>
    </w:p>
    <w:p w:rsidR="00285292" w:rsidRDefault="00285292" w:rsidP="00285292">
      <w:pPr>
        <w:rPr>
          <w:lang w:eastAsia="zh-TW"/>
        </w:rPr>
      </w:pPr>
    </w:p>
    <w:sectPr w:rsidR="00285292" w:rsidSect="00C12F2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720" w:bottom="2160" w:left="72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EE9" w:rsidRDefault="002C5EE9" w:rsidP="00DB7AE6">
      <w:r>
        <w:separator/>
      </w:r>
    </w:p>
    <w:p w:rsidR="002C5EE9" w:rsidRDefault="002C5EE9" w:rsidP="00DB7AE6"/>
  </w:endnote>
  <w:endnote w:type="continuationSeparator" w:id="0">
    <w:p w:rsidR="002C5EE9" w:rsidRDefault="002C5EE9" w:rsidP="00DB7AE6">
      <w:r>
        <w:continuationSeparator/>
      </w:r>
    </w:p>
    <w:p w:rsidR="002C5EE9" w:rsidRDefault="002C5EE9" w:rsidP="00DB7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For Dell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 w:rsidP="00652A00">
    <w:pPr>
      <w:spacing w:after="0"/>
      <w:rPr>
        <w:lang w:eastAsia="zh-TW"/>
      </w:rPr>
    </w:pPr>
    <w:bookmarkStart w:id="0" w:name="DocumentMarkings1FooterEvenPages"/>
  </w:p>
  <w:bookmarkEnd w:id="0"/>
  <w:p w:rsidR="005F7148" w:rsidRPr="00C12F24" w:rsidRDefault="005F7148" w:rsidP="00652A00">
    <w:pPr>
      <w:rPr>
        <w:lang w:eastAsia="zh-TW"/>
      </w:rPr>
    </w:pPr>
  </w:p>
  <w:p w:rsidR="005F7148" w:rsidRDefault="005F7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 w:rsidP="00652A00">
    <w:pPr>
      <w:pStyle w:val="Subtitle"/>
      <w:rPr>
        <w:b/>
        <w:sz w:val="17"/>
      </w:rPr>
    </w:pPr>
    <w:bookmarkStart w:id="1" w:name="DocumentMarkings1FooterPrimary"/>
    <w:bookmarkStart w:id="2" w:name="aliashClassificationFooter1FooterPrimary"/>
  </w:p>
  <w:bookmarkEnd w:id="1"/>
  <w:p w:rsidR="005F7148" w:rsidRPr="00C12F24" w:rsidRDefault="005F7148" w:rsidP="00C12F24">
    <w:pPr>
      <w:rPr>
        <w:lang w:eastAsia="zh-TW"/>
      </w:rPr>
    </w:pPr>
  </w:p>
  <w:bookmarkEnd w:id="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 w:rsidP="00652A00">
    <w:pPr>
      <w:pStyle w:val="Footer"/>
    </w:pPr>
    <w:bookmarkStart w:id="3" w:name="DocumentMarkings1FooterFirstPage"/>
  </w:p>
  <w:bookmarkEnd w:id="3"/>
  <w:p w:rsidR="005F7148" w:rsidRDefault="005F714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 w:rsidP="00652A00">
    <w:pPr>
      <w:pStyle w:val="Footer"/>
    </w:pPr>
    <w:bookmarkStart w:id="20" w:name="DocumentMarkings2FooterEvenPages"/>
  </w:p>
  <w:p w:rsidR="005F7148" w:rsidRDefault="0043280A" w:rsidP="00652A00">
    <w:pPr>
      <w:pStyle w:val="Footer"/>
    </w:pPr>
    <w:bookmarkStart w:id="21" w:name="_GoBack"/>
    <w:bookmarkEnd w:id="20"/>
    <w:r>
      <w:rPr>
        <w:lang w:eastAsia="zh-TW"/>
      </w:rPr>
      <w:drawing>
        <wp:anchor distT="0" distB="0" distL="0" distR="0" simplePos="0" relativeHeight="251665408" behindDoc="0" locked="0" layoutInCell="0" allowOverlap="0" wp14:anchorId="632F0691" wp14:editId="1E1BE2F6">
          <wp:simplePos x="0" y="0"/>
          <wp:positionH relativeFrom="page">
            <wp:posOffset>6858000</wp:posOffset>
          </wp:positionH>
          <wp:positionV relativeFrom="page">
            <wp:posOffset>9144000</wp:posOffset>
          </wp:positionV>
          <wp:extent cx="457200" cy="457200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ll_gray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1"/>
  </w:p>
  <w:p w:rsidR="005F7148" w:rsidRPr="00587974" w:rsidRDefault="002C5EE9" w:rsidP="00652A00">
    <w:pPr>
      <w:pStyle w:val="Footer"/>
    </w:pPr>
    <w:sdt>
      <w:sdtPr>
        <w:id w:val="1729958298"/>
        <w:docPartObj>
          <w:docPartGallery w:val="Page Numbers (Bottom of Page)"/>
          <w:docPartUnique/>
        </w:docPartObj>
      </w:sdtPr>
      <w:sdtEndPr/>
      <w:sdtContent>
        <w:r w:rsidR="005F7148">
          <w:rPr>
            <w:lang w:eastAsia="zh-TW"/>
          </w:rPr>
          <mc:AlternateContent>
            <mc:Choice Requires="wps">
              <w:drawing>
                <wp:anchor distT="0" distB="0" distL="114300" distR="114300" simplePos="0" relativeHeight="251666432" behindDoc="0" locked="0" layoutInCell="0" allowOverlap="0" wp14:anchorId="2EDEBBA1" wp14:editId="31D0D52C">
                  <wp:simplePos x="0" y="0"/>
                  <wp:positionH relativeFrom="page">
                    <wp:align>center</wp:align>
                  </wp:positionH>
                  <wp:positionV relativeFrom="page">
                    <wp:posOffset>8915400</wp:posOffset>
                  </wp:positionV>
                  <wp:extent cx="6858000" cy="0"/>
                  <wp:effectExtent l="0" t="0" r="19050" b="19050"/>
                  <wp:wrapNone/>
                  <wp:docPr id="35" name="Straight Connector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58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916B0EE" id="Straight Connector 35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702pt" to="540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" o:allowincell="f" o:allowoverlap="f" strokecolor="#a5a5a5 [2092]" strokeweight=".25pt">
                  <w10:wrap anchorx="page" anchory="page"/>
                </v:line>
              </w:pict>
            </mc:Fallback>
          </mc:AlternateContent>
        </w:r>
        <w:r w:rsidR="005F7148">
          <w:rPr>
            <w:noProof w:val="0"/>
          </w:rPr>
          <w:fldChar w:fldCharType="begin"/>
        </w:r>
        <w:r w:rsidR="005F7148">
          <w:instrText xml:space="preserve"> PAGE   \* MERGEFORMAT </w:instrText>
        </w:r>
        <w:r w:rsidR="005F7148">
          <w:rPr>
            <w:noProof w:val="0"/>
          </w:rPr>
          <w:fldChar w:fldCharType="separate"/>
        </w:r>
        <w:r w:rsidR="0043280A">
          <w:t>4</w:t>
        </w:r>
        <w:r w:rsidR="005F7148">
          <w:fldChar w:fldCharType="end"/>
        </w:r>
      </w:sdtContent>
    </w:sdt>
    <w:r w:rsidR="005F7148">
      <w:tab/>
    </w:r>
    <w:sdt>
      <w:sdtPr>
        <w:alias w:val="Title"/>
        <w:tag w:val=""/>
        <w:id w:val="-1657983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1C5C">
          <w:t>BIOS Tool User Guide</w:t>
        </w:r>
      </w:sdtContent>
    </w:sdt>
    <w:r w:rsidR="005F7148">
      <w:t xml:space="preserve"> | Document ID | version 0.</w:t>
    </w:r>
    <w:r w:rsidR="005F2026">
      <w:t>2</w:t>
    </w:r>
  </w:p>
  <w:p w:rsidR="005F7148" w:rsidRDefault="005F714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43280A" w:rsidP="00587974">
    <w:pPr>
      <w:pStyle w:val="Footer"/>
      <w:rPr>
        <w:b/>
        <w:sz w:val="17"/>
      </w:rPr>
    </w:pPr>
    <w:bookmarkStart w:id="22" w:name="aliashClassificationFooter2FooterPrimary"/>
    <w:r>
      <w:rPr>
        <w:lang w:eastAsia="zh-TW"/>
      </w:rPr>
      <w:drawing>
        <wp:anchor distT="0" distB="0" distL="0" distR="0" simplePos="0" relativeHeight="251659264" behindDoc="0" locked="0" layoutInCell="0" allowOverlap="0" wp14:anchorId="0381AB7B" wp14:editId="209C48A8">
          <wp:simplePos x="0" y="0"/>
          <wp:positionH relativeFrom="page">
            <wp:posOffset>6858000</wp:posOffset>
          </wp:positionH>
          <wp:positionV relativeFrom="page">
            <wp:posOffset>9144000</wp:posOffset>
          </wp:positionV>
          <wp:extent cx="457200" cy="45720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ll_gray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F7148" w:rsidRDefault="005F7148" w:rsidP="00652A00">
    <w:pPr>
      <w:pStyle w:val="Footer"/>
    </w:pPr>
    <w:bookmarkStart w:id="23" w:name="DocumentMarkings2FooterPrimary"/>
    <w:bookmarkEnd w:id="22"/>
  </w:p>
  <w:bookmarkEnd w:id="23"/>
  <w:p w:rsidR="005F7148" w:rsidRPr="00587974" w:rsidRDefault="002C5EE9" w:rsidP="00474548">
    <w:pPr>
      <w:pStyle w:val="Footer"/>
    </w:pPr>
    <w:sdt>
      <w:sdtPr>
        <w:id w:val="1119492734"/>
        <w:docPartObj>
          <w:docPartGallery w:val="Page Numbers (Bottom of Page)"/>
          <w:docPartUnique/>
        </w:docPartObj>
      </w:sdtPr>
      <w:sdtEndPr/>
      <w:sdtContent>
        <w:r w:rsidR="005F7148">
          <w:rPr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0" wp14:anchorId="269C06A3" wp14:editId="4AB75822">
                  <wp:simplePos x="0" y="0"/>
                  <wp:positionH relativeFrom="page">
                    <wp:align>center</wp:align>
                  </wp:positionH>
                  <wp:positionV relativeFrom="page">
                    <wp:posOffset>8915400</wp:posOffset>
                  </wp:positionV>
                  <wp:extent cx="6858000" cy="0"/>
                  <wp:effectExtent l="0" t="0" r="1905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58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7FBC76B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702pt" to="540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" o:allowincell="f" o:allowoverlap="f" strokecolor="#a5a5a5 [2092]" strokeweight=".25pt">
                  <w10:wrap anchorx="page" anchory="page"/>
                </v:line>
              </w:pict>
            </mc:Fallback>
          </mc:AlternateContent>
        </w:r>
        <w:r w:rsidR="005F7148">
          <w:rPr>
            <w:noProof w:val="0"/>
          </w:rPr>
          <w:fldChar w:fldCharType="begin"/>
        </w:r>
        <w:r w:rsidR="005F7148">
          <w:instrText xml:space="preserve"> PAGE   \* MERGEFORMAT </w:instrText>
        </w:r>
        <w:r w:rsidR="005F7148">
          <w:rPr>
            <w:noProof w:val="0"/>
          </w:rPr>
          <w:fldChar w:fldCharType="separate"/>
        </w:r>
        <w:r w:rsidR="0043280A">
          <w:t>9</w:t>
        </w:r>
        <w:r w:rsidR="005F7148">
          <w:fldChar w:fldCharType="end"/>
        </w:r>
      </w:sdtContent>
    </w:sdt>
    <w:r w:rsidR="005F7148">
      <w:tab/>
    </w:r>
    <w:sdt>
      <w:sdtPr>
        <w:alias w:val="Title"/>
        <w:tag w:val=""/>
        <w:id w:val="-18208807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1C5C">
          <w:t>BIOS Tool User Guide</w:t>
        </w:r>
      </w:sdtContent>
    </w:sdt>
    <w:r w:rsidR="005F2026">
      <w:t xml:space="preserve"> | Document ID | version 0.2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 w:rsidP="00652A00">
    <w:pPr>
      <w:pStyle w:val="Footer"/>
      <w:rPr>
        <w:b/>
        <w:sz w:val="17"/>
      </w:rPr>
    </w:pPr>
    <w:bookmarkStart w:id="24" w:name="DocumentMarkings2FooterFirstPage"/>
  </w:p>
  <w:bookmarkEnd w:id="24"/>
  <w:p w:rsidR="005F7148" w:rsidRDefault="0043280A" w:rsidP="00C12F24">
    <w:pPr>
      <w:pStyle w:val="Footer"/>
      <w:rPr>
        <w:b/>
        <w:sz w:val="17"/>
      </w:rPr>
    </w:pPr>
    <w:r>
      <w:rPr>
        <w:lang w:eastAsia="zh-TW"/>
      </w:rPr>
      <w:drawing>
        <wp:anchor distT="0" distB="0" distL="0" distR="0" simplePos="0" relativeHeight="251662336" behindDoc="0" locked="0" layoutInCell="0" allowOverlap="0" wp14:anchorId="02A9A2B1" wp14:editId="40D30DB5">
          <wp:simplePos x="0" y="0"/>
          <wp:positionH relativeFrom="page">
            <wp:posOffset>6858000</wp:posOffset>
          </wp:positionH>
          <wp:positionV relativeFrom="page">
            <wp:posOffset>9144000</wp:posOffset>
          </wp:positionV>
          <wp:extent cx="457200" cy="457200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ll_gray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F7148" w:rsidRPr="00587974" w:rsidRDefault="002C5EE9" w:rsidP="00C12F24">
    <w:pPr>
      <w:pStyle w:val="Footer"/>
    </w:pPr>
    <w:sdt>
      <w:sdtPr>
        <w:id w:val="908347160"/>
        <w:docPartObj>
          <w:docPartGallery w:val="Page Numbers (Bottom of Page)"/>
          <w:docPartUnique/>
        </w:docPartObj>
      </w:sdtPr>
      <w:sdtEndPr/>
      <w:sdtContent>
        <w:r w:rsidR="005F7148">
          <w:rPr>
            <w:lang w:eastAsia="zh-TW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0" wp14:anchorId="7BC1B570" wp14:editId="515A94FA">
                  <wp:simplePos x="0" y="0"/>
                  <wp:positionH relativeFrom="page">
                    <wp:align>center</wp:align>
                  </wp:positionH>
                  <wp:positionV relativeFrom="page">
                    <wp:posOffset>8915400</wp:posOffset>
                  </wp:positionV>
                  <wp:extent cx="6858000" cy="0"/>
                  <wp:effectExtent l="0" t="0" r="19050" b="1905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58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3F82B2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702pt" to="540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" o:allowincell="f" o:allowoverlap="f" strokecolor="#a5a5a5 [2092]" strokeweight=".25pt">
                  <w10:wrap anchorx="page" anchory="page"/>
                </v:line>
              </w:pict>
            </mc:Fallback>
          </mc:AlternateContent>
        </w:r>
        <w:r w:rsidR="005F7148">
          <w:rPr>
            <w:noProof w:val="0"/>
          </w:rPr>
          <w:fldChar w:fldCharType="begin"/>
        </w:r>
        <w:r w:rsidR="005F7148">
          <w:instrText xml:space="preserve"> PAGE   \* MERGEFORMAT </w:instrText>
        </w:r>
        <w:r w:rsidR="005F7148">
          <w:rPr>
            <w:noProof w:val="0"/>
          </w:rPr>
          <w:fldChar w:fldCharType="separate"/>
        </w:r>
        <w:r w:rsidR="0043280A">
          <w:t>2</w:t>
        </w:r>
        <w:r w:rsidR="005F7148">
          <w:fldChar w:fldCharType="end"/>
        </w:r>
      </w:sdtContent>
    </w:sdt>
    <w:r w:rsidR="005F7148">
      <w:tab/>
    </w:r>
    <w:sdt>
      <w:sdtPr>
        <w:alias w:val="Title"/>
        <w:tag w:val=""/>
        <w:id w:val="-14097615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1C5C">
          <w:t>BIOS Tool User Guide</w:t>
        </w:r>
      </w:sdtContent>
    </w:sdt>
    <w:r w:rsidR="00BE1C5C">
      <w:t xml:space="preserve"> | Document ID | version 0.2</w:t>
    </w:r>
  </w:p>
  <w:p w:rsidR="005F7148" w:rsidRDefault="005F7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EE9" w:rsidRDefault="002C5EE9" w:rsidP="00DB7AE6">
      <w:r>
        <w:separator/>
      </w:r>
    </w:p>
    <w:p w:rsidR="002C5EE9" w:rsidRDefault="002C5EE9" w:rsidP="00DB7AE6"/>
  </w:footnote>
  <w:footnote w:type="continuationSeparator" w:id="0">
    <w:p w:rsidR="002C5EE9" w:rsidRDefault="002C5EE9" w:rsidP="00DB7AE6">
      <w:r>
        <w:continuationSeparator/>
      </w:r>
    </w:p>
    <w:p w:rsidR="002C5EE9" w:rsidRDefault="002C5EE9" w:rsidP="00DB7A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 w:rsidP="00C12F24">
    <w:pPr>
      <w:pStyle w:val="Header"/>
    </w:pPr>
  </w:p>
  <w:p w:rsidR="005F7148" w:rsidRDefault="005F71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Default="005F71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Pr="00365E3E" w:rsidRDefault="005F7148" w:rsidP="00365E3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48" w:rsidRPr="00365E3E" w:rsidRDefault="005F7148" w:rsidP="00C12F24">
    <w:pPr>
      <w:pStyle w:val="Header"/>
    </w:pPr>
  </w:p>
  <w:p w:rsidR="005F7148" w:rsidRDefault="005F7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096"/>
    <w:multiLevelType w:val="multilevel"/>
    <w:tmpl w:val="55BC9632"/>
    <w:styleLink w:val="Section"/>
    <w:lvl w:ilvl="0">
      <w:start w:val="1"/>
      <w:numFmt w:val="decimal"/>
      <w:lvlText w:val="%1"/>
      <w:lvlJc w:val="left"/>
      <w:pPr>
        <w:ind w:left="1080" w:hanging="1080"/>
      </w:pPr>
      <w:rPr>
        <w:rFonts w:ascii="Arial" w:hAnsi="Arial" w:hint="default"/>
        <w:color w:val="007DB8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color w:val="007DB8"/>
        <w:sz w:val="32"/>
      </w:rPr>
    </w:lvl>
    <w:lvl w:ilvl="2">
      <w:start w:val="1"/>
      <w:numFmt w:val="decimal"/>
      <w:pStyle w:val="Heading3"/>
      <w:lvlText w:val="%2.%1.%3"/>
      <w:lvlJc w:val="left"/>
      <w:pPr>
        <w:ind w:left="1080" w:hanging="1080"/>
      </w:pPr>
      <w:rPr>
        <w:rFonts w:ascii="Arial" w:hAnsi="Arial" w:hint="default"/>
        <w:b w:val="0"/>
        <w:i w:val="0"/>
        <w:color w:val="007DB8"/>
        <w:sz w:val="28"/>
      </w:rPr>
    </w:lvl>
    <w:lvl w:ilvl="3">
      <w:start w:val="1"/>
      <w:numFmt w:val="decimal"/>
      <w:pStyle w:val="Heading4"/>
      <w:lvlText w:val="%3.%1.%2.%4"/>
      <w:lvlJc w:val="left"/>
      <w:pPr>
        <w:ind w:left="1080" w:hanging="1080"/>
      </w:pPr>
      <w:rPr>
        <w:rFonts w:ascii="Arial" w:hAnsi="Arial" w:hint="default"/>
        <w:color w:val="007DB8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035E5A66"/>
    <w:multiLevelType w:val="multilevel"/>
    <w:tmpl w:val="400674A6"/>
    <w:styleLink w:val="Numbered"/>
    <w:lvl w:ilvl="0">
      <w:start w:val="1"/>
      <w:numFmt w:val="decimal"/>
      <w:pStyle w:val="Numbered1"/>
      <w:lvlText w:val="%1."/>
      <w:lvlJc w:val="left"/>
      <w:pPr>
        <w:ind w:left="1800" w:hanging="36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lowerLetter"/>
      <w:pStyle w:val="Numbereda"/>
      <w:lvlText w:val="%2."/>
      <w:lvlJc w:val="left"/>
      <w:pPr>
        <w:ind w:left="2160" w:hanging="360"/>
      </w:pPr>
      <w:rPr>
        <w:rFonts w:ascii="Arial" w:hAnsi="Arial" w:hint="default"/>
        <w:sz w:val="20"/>
      </w:rPr>
    </w:lvl>
    <w:lvl w:ilvl="2">
      <w:start w:val="1"/>
      <w:numFmt w:val="lowerRoman"/>
      <w:pStyle w:val="numberedi"/>
      <w:lvlText w:val="%3."/>
      <w:lvlJc w:val="left"/>
      <w:pPr>
        <w:ind w:left="252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680" w:hanging="360"/>
      </w:pPr>
      <w:rPr>
        <w:rFonts w:hint="default"/>
      </w:rPr>
    </w:lvl>
  </w:abstractNum>
  <w:abstractNum w:abstractNumId="2" w15:restartNumberingAfterBreak="0">
    <w:nsid w:val="144A199D"/>
    <w:multiLevelType w:val="multilevel"/>
    <w:tmpl w:val="BAA844AE"/>
    <w:numStyleLink w:val="Appendix"/>
  </w:abstractNum>
  <w:abstractNum w:abstractNumId="3" w15:restartNumberingAfterBreak="0">
    <w:nsid w:val="1A7650E4"/>
    <w:multiLevelType w:val="hybridMultilevel"/>
    <w:tmpl w:val="91BC7974"/>
    <w:lvl w:ilvl="0" w:tplc="1A823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384F71"/>
    <w:multiLevelType w:val="hybridMultilevel"/>
    <w:tmpl w:val="0EF8C1E2"/>
    <w:lvl w:ilvl="0" w:tplc="1A823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89462E"/>
    <w:multiLevelType w:val="multilevel"/>
    <w:tmpl w:val="14C8BF6C"/>
    <w:styleLink w:val="BulletedList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b/>
        <w:i w:val="0"/>
        <w:color w:val="auto"/>
        <w:sz w:val="20"/>
      </w:rPr>
    </w:lvl>
    <w:lvl w:ilvl="2">
      <w:start w:val="1"/>
      <w:numFmt w:val="bullet"/>
      <w:pStyle w:val="ListBullet3"/>
      <w:lvlText w:val="&gt;"/>
      <w:lvlJc w:val="left"/>
      <w:pPr>
        <w:ind w:left="2520" w:hanging="360"/>
      </w:pPr>
      <w:rPr>
        <w:rFonts w:ascii="Museo Sans For Dell" w:hAnsi="Museo Sans For Dell" w:hint="default"/>
        <w:b w:val="0"/>
        <w:i w:val="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271D39EB"/>
    <w:multiLevelType w:val="hybridMultilevel"/>
    <w:tmpl w:val="30B61A08"/>
    <w:lvl w:ilvl="0" w:tplc="E78ED960">
      <w:start w:val="1"/>
      <w:numFmt w:val="decimal"/>
      <w:pStyle w:val="TableNumb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E46193"/>
    <w:multiLevelType w:val="multilevel"/>
    <w:tmpl w:val="BAA844AE"/>
    <w:styleLink w:val="Appendix"/>
    <w:lvl w:ilvl="0">
      <w:start w:val="1"/>
      <w:numFmt w:val="upperLetter"/>
      <w:pStyle w:val="Appx-Hdg1"/>
      <w:lvlText w:val="%1"/>
      <w:lvlJc w:val="left"/>
      <w:pPr>
        <w:ind w:left="1080" w:hanging="1080"/>
      </w:pPr>
      <w:rPr>
        <w:rFonts w:ascii="Arial" w:hAnsi="Arial" w:hint="default"/>
        <w:color w:val="007DB8"/>
        <w:sz w:val="36"/>
      </w:rPr>
    </w:lvl>
    <w:lvl w:ilvl="1">
      <w:start w:val="1"/>
      <w:numFmt w:val="decimal"/>
      <w:pStyle w:val="Appx-Hdg2"/>
      <w:lvlText w:val="%1.%2"/>
      <w:lvlJc w:val="left"/>
      <w:pPr>
        <w:ind w:left="1080" w:hanging="1080"/>
      </w:pPr>
      <w:rPr>
        <w:rFonts w:ascii="Arial" w:hAnsi="Arial" w:hint="default"/>
        <w:color w:val="007DB8"/>
        <w:sz w:val="32"/>
      </w:rPr>
    </w:lvl>
    <w:lvl w:ilvl="2">
      <w:start w:val="1"/>
      <w:numFmt w:val="decimal"/>
      <w:pStyle w:val="Appx-Hdg3"/>
      <w:lvlText w:val="%1.%2.%3"/>
      <w:lvlJc w:val="left"/>
      <w:pPr>
        <w:ind w:left="1080" w:hanging="1080"/>
      </w:pPr>
      <w:rPr>
        <w:rFonts w:ascii="Arial" w:hAnsi="Arial" w:hint="default"/>
        <w:color w:val="007DB8"/>
        <w:sz w:val="28"/>
      </w:rPr>
    </w:lvl>
    <w:lvl w:ilvl="3">
      <w:start w:val="1"/>
      <w:numFmt w:val="decimal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80" w:hanging="1080"/>
      </w:pPr>
      <w:rPr>
        <w:rFonts w:hint="default"/>
      </w:rPr>
    </w:lvl>
  </w:abstractNum>
  <w:abstractNum w:abstractNumId="8" w15:restartNumberingAfterBreak="0">
    <w:nsid w:val="394844DC"/>
    <w:multiLevelType w:val="hybridMultilevel"/>
    <w:tmpl w:val="BDE8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C1F98"/>
    <w:multiLevelType w:val="hybridMultilevel"/>
    <w:tmpl w:val="BF48A18A"/>
    <w:lvl w:ilvl="0" w:tplc="4DE25D94">
      <w:start w:val="1"/>
      <w:numFmt w:val="decimal"/>
      <w:pStyle w:val="Caption"/>
      <w:lvlText w:val="Figure %1"/>
      <w:lvlJc w:val="left"/>
      <w:pPr>
        <w:ind w:left="216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129D7"/>
    <w:multiLevelType w:val="hybridMultilevel"/>
    <w:tmpl w:val="0C0CA848"/>
    <w:lvl w:ilvl="0" w:tplc="4B16E2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6F69"/>
    <w:multiLevelType w:val="multilevel"/>
    <w:tmpl w:val="3C90A998"/>
    <w:lvl w:ilvl="0">
      <w:start w:val="4"/>
      <w:numFmt w:val="decimal"/>
      <w:pStyle w:val="Heading1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56832893"/>
    <w:multiLevelType w:val="hybridMultilevel"/>
    <w:tmpl w:val="E386126E"/>
    <w:lvl w:ilvl="0" w:tplc="1A823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A70D58"/>
    <w:multiLevelType w:val="hybridMultilevel"/>
    <w:tmpl w:val="40AA335E"/>
    <w:lvl w:ilvl="0" w:tplc="23942C88">
      <w:start w:val="1"/>
      <w:numFmt w:val="lowerRoman"/>
      <w:pStyle w:val="ListNumber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2277B5"/>
    <w:multiLevelType w:val="multilevel"/>
    <w:tmpl w:val="94FE6BAA"/>
    <w:lvl w:ilvl="0">
      <w:start w:val="1"/>
      <w:numFmt w:val="decimal"/>
      <w:pStyle w:val="ListNumber"/>
      <w:lvlText w:val="%1."/>
      <w:lvlJc w:val="left"/>
      <w:pPr>
        <w:ind w:left="3456" w:hanging="360"/>
      </w:pPr>
      <w:rPr>
        <w:rFonts w:ascii="Museo Sans For Dell" w:hAnsi="Museo Sans For Dell" w:hint="default"/>
        <w:b w:val="0"/>
        <w:i w:val="0"/>
        <w:color w:val="auto"/>
        <w:sz w:val="20"/>
      </w:rPr>
    </w:lvl>
    <w:lvl w:ilvl="1">
      <w:start w:val="1"/>
      <w:numFmt w:val="lowerLetter"/>
      <w:pStyle w:val="ListNumber2"/>
      <w:lvlText w:val="%2."/>
      <w:lvlJc w:val="left"/>
      <w:pPr>
        <w:ind w:left="3816" w:hanging="360"/>
      </w:pPr>
      <w:rPr>
        <w:rFonts w:ascii="Museo Sans For Dell" w:hAnsi="Museo Sans For Dell" w:hint="default"/>
        <w:sz w:val="20"/>
      </w:rPr>
    </w:lvl>
    <w:lvl w:ilvl="2">
      <w:start w:val="1"/>
      <w:numFmt w:val="lowerRoman"/>
      <w:lvlText w:val="%3."/>
      <w:lvlJc w:val="right"/>
      <w:pPr>
        <w:ind w:left="4320" w:hanging="144"/>
      </w:pPr>
      <w:rPr>
        <w:rFonts w:ascii="Museo Sans For Dell" w:hAnsi="Museo Sans For Dell" w:hint="default"/>
        <w:sz w:val="20"/>
      </w:rPr>
    </w:lvl>
    <w:lvl w:ilvl="3">
      <w:start w:val="1"/>
      <w:numFmt w:val="decimal"/>
      <w:lvlText w:val="%4."/>
      <w:lvlJc w:val="left"/>
      <w:pPr>
        <w:ind w:left="48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96" w:hanging="180"/>
      </w:pPr>
      <w:rPr>
        <w:rFonts w:hint="default"/>
      </w:rPr>
    </w:lvl>
  </w:abstractNum>
  <w:abstractNum w:abstractNumId="15" w15:restartNumberingAfterBreak="0">
    <w:nsid w:val="626C1BFF"/>
    <w:multiLevelType w:val="hybridMultilevel"/>
    <w:tmpl w:val="5D90F784"/>
    <w:lvl w:ilvl="0" w:tplc="13F2755C">
      <w:start w:val="1"/>
      <w:numFmt w:val="bullet"/>
      <w:pStyle w:val="TableCell-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8F50E8"/>
    <w:multiLevelType w:val="hybridMultilevel"/>
    <w:tmpl w:val="56F688B8"/>
    <w:lvl w:ilvl="0" w:tplc="1A823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2B0CC9"/>
    <w:multiLevelType w:val="multilevel"/>
    <w:tmpl w:val="2B1896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E41059C"/>
    <w:multiLevelType w:val="hybridMultilevel"/>
    <w:tmpl w:val="C2E68D8E"/>
    <w:lvl w:ilvl="0" w:tplc="BFE89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5237DC"/>
    <w:multiLevelType w:val="hybridMultilevel"/>
    <w:tmpl w:val="AE1842F4"/>
    <w:lvl w:ilvl="0" w:tplc="0D503530">
      <w:start w:val="1"/>
      <w:numFmt w:val="decimal"/>
      <w:pStyle w:val="CaptionTable"/>
      <w:lvlText w:val="Table %1"/>
      <w:lvlJc w:val="left"/>
      <w:pPr>
        <w:ind w:left="216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19"/>
  </w:num>
  <w:num w:numId="6">
    <w:abstractNumId w:val="17"/>
  </w:num>
  <w:num w:numId="7">
    <w:abstractNumId w:val="5"/>
  </w:num>
  <w:num w:numId="8">
    <w:abstractNumId w:val="14"/>
  </w:num>
  <w:num w:numId="9">
    <w:abstractNumId w:val="13"/>
  </w:num>
  <w:num w:numId="10">
    <w:abstractNumId w:val="1"/>
  </w:num>
  <w:num w:numId="11">
    <w:abstractNumId w:val="1"/>
  </w:num>
  <w:num w:numId="12">
    <w:abstractNumId w:val="0"/>
    <w:lvlOverride w:ilvl="0">
      <w:lvl w:ilvl="0">
        <w:start w:val="1"/>
        <w:numFmt w:val="decimal"/>
        <w:lvlText w:val="%1"/>
        <w:lvlJc w:val="left"/>
        <w:pPr>
          <w:ind w:left="1080" w:hanging="1080"/>
        </w:pPr>
        <w:rPr>
          <w:rFonts w:ascii="Arial" w:hAnsi="Arial" w:hint="default"/>
          <w:color w:val="007DB8"/>
          <w:sz w:val="36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80"/>
          </w:tabs>
          <w:ind w:left="1080" w:hanging="1080"/>
        </w:pPr>
        <w:rPr>
          <w:rFonts w:ascii="Arial" w:hAnsi="Arial" w:hint="default"/>
          <w:color w:val="007DB8"/>
          <w:sz w:val="32"/>
        </w:rPr>
      </w:lvl>
    </w:lvlOverride>
    <w:lvlOverride w:ilvl="2">
      <w:lvl w:ilvl="2">
        <w:start w:val="1"/>
        <w:numFmt w:val="decimal"/>
        <w:pStyle w:val="Heading3"/>
        <w:lvlText w:val="%2.%1.%3"/>
        <w:lvlJc w:val="left"/>
        <w:pPr>
          <w:ind w:left="1080" w:hanging="1080"/>
        </w:pPr>
        <w:rPr>
          <w:rFonts w:ascii="Arial" w:hAnsi="Arial" w:hint="default"/>
          <w:b w:val="0"/>
          <w:i w:val="0"/>
          <w:color w:val="007DB8"/>
          <w:sz w:val="28"/>
        </w:rPr>
      </w:lvl>
    </w:lvlOverride>
    <w:lvlOverride w:ilvl="3">
      <w:lvl w:ilvl="3">
        <w:start w:val="1"/>
        <w:numFmt w:val="decimal"/>
        <w:pStyle w:val="Heading4"/>
        <w:lvlText w:val="%3.%1.%2.%4"/>
        <w:lvlJc w:val="left"/>
        <w:pPr>
          <w:ind w:left="1080" w:hanging="1080"/>
        </w:pPr>
        <w:rPr>
          <w:rFonts w:ascii="Arial" w:hAnsi="Arial" w:hint="default"/>
          <w:color w:val="007DB8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0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080" w:hanging="108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080" w:hanging="1080"/>
        </w:pPr>
        <w:rPr>
          <w:rFonts w:hint="default"/>
        </w:rPr>
      </w:lvl>
    </w:lvlOverride>
  </w:num>
  <w:num w:numId="13">
    <w:abstractNumId w:val="10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8"/>
  </w:num>
  <w:num w:numId="19">
    <w:abstractNumId w:val="12"/>
  </w:num>
  <w:num w:numId="20">
    <w:abstractNumId w:val="4"/>
  </w:num>
  <w:num w:numId="21">
    <w:abstractNumId w:val="18"/>
  </w:num>
  <w:num w:numId="22">
    <w:abstractNumId w:val="3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01"/>
    <w:rsid w:val="000004C3"/>
    <w:rsid w:val="00000690"/>
    <w:rsid w:val="00000A08"/>
    <w:rsid w:val="00001244"/>
    <w:rsid w:val="00002809"/>
    <w:rsid w:val="00002CD2"/>
    <w:rsid w:val="00003087"/>
    <w:rsid w:val="00003269"/>
    <w:rsid w:val="0000461A"/>
    <w:rsid w:val="00004DC2"/>
    <w:rsid w:val="00005C9C"/>
    <w:rsid w:val="000110DC"/>
    <w:rsid w:val="000114EB"/>
    <w:rsid w:val="000126C9"/>
    <w:rsid w:val="00012F94"/>
    <w:rsid w:val="000132D6"/>
    <w:rsid w:val="00014120"/>
    <w:rsid w:val="00014681"/>
    <w:rsid w:val="00016936"/>
    <w:rsid w:val="000200DB"/>
    <w:rsid w:val="00021E9C"/>
    <w:rsid w:val="0002242E"/>
    <w:rsid w:val="00024127"/>
    <w:rsid w:val="0002480A"/>
    <w:rsid w:val="000257E3"/>
    <w:rsid w:val="0002613B"/>
    <w:rsid w:val="00026C66"/>
    <w:rsid w:val="0002704C"/>
    <w:rsid w:val="00027614"/>
    <w:rsid w:val="000312AB"/>
    <w:rsid w:val="000319AB"/>
    <w:rsid w:val="00032231"/>
    <w:rsid w:val="00032489"/>
    <w:rsid w:val="00033042"/>
    <w:rsid w:val="0003341C"/>
    <w:rsid w:val="00035543"/>
    <w:rsid w:val="000375E6"/>
    <w:rsid w:val="0004098F"/>
    <w:rsid w:val="00041463"/>
    <w:rsid w:val="0004221A"/>
    <w:rsid w:val="0004276D"/>
    <w:rsid w:val="00043A6F"/>
    <w:rsid w:val="00044351"/>
    <w:rsid w:val="00044568"/>
    <w:rsid w:val="00044821"/>
    <w:rsid w:val="00046772"/>
    <w:rsid w:val="000477B0"/>
    <w:rsid w:val="00047933"/>
    <w:rsid w:val="00052131"/>
    <w:rsid w:val="000521A2"/>
    <w:rsid w:val="00053C32"/>
    <w:rsid w:val="00055ADC"/>
    <w:rsid w:val="00060437"/>
    <w:rsid w:val="0006196E"/>
    <w:rsid w:val="00061FF5"/>
    <w:rsid w:val="000626B0"/>
    <w:rsid w:val="000637DF"/>
    <w:rsid w:val="0006393D"/>
    <w:rsid w:val="000646B0"/>
    <w:rsid w:val="00066067"/>
    <w:rsid w:val="00066906"/>
    <w:rsid w:val="00070C29"/>
    <w:rsid w:val="00070F94"/>
    <w:rsid w:val="00071082"/>
    <w:rsid w:val="00072325"/>
    <w:rsid w:val="000729EE"/>
    <w:rsid w:val="00073598"/>
    <w:rsid w:val="00073D98"/>
    <w:rsid w:val="00074ABD"/>
    <w:rsid w:val="00074DCF"/>
    <w:rsid w:val="00080555"/>
    <w:rsid w:val="00081580"/>
    <w:rsid w:val="00082A61"/>
    <w:rsid w:val="00083723"/>
    <w:rsid w:val="00083A2F"/>
    <w:rsid w:val="00083B1E"/>
    <w:rsid w:val="00083BE3"/>
    <w:rsid w:val="00085BE7"/>
    <w:rsid w:val="000860F6"/>
    <w:rsid w:val="00086215"/>
    <w:rsid w:val="000875EF"/>
    <w:rsid w:val="00087E77"/>
    <w:rsid w:val="000934DA"/>
    <w:rsid w:val="0009573F"/>
    <w:rsid w:val="000964A6"/>
    <w:rsid w:val="0009689D"/>
    <w:rsid w:val="00097337"/>
    <w:rsid w:val="000A0CA4"/>
    <w:rsid w:val="000A1FEF"/>
    <w:rsid w:val="000A5C5F"/>
    <w:rsid w:val="000A5DDB"/>
    <w:rsid w:val="000A6964"/>
    <w:rsid w:val="000A7C05"/>
    <w:rsid w:val="000B0279"/>
    <w:rsid w:val="000B0614"/>
    <w:rsid w:val="000B08EC"/>
    <w:rsid w:val="000B0A5B"/>
    <w:rsid w:val="000B1014"/>
    <w:rsid w:val="000B1094"/>
    <w:rsid w:val="000B1CC3"/>
    <w:rsid w:val="000B2E0D"/>
    <w:rsid w:val="000B489E"/>
    <w:rsid w:val="000B4BE0"/>
    <w:rsid w:val="000B5396"/>
    <w:rsid w:val="000B63C1"/>
    <w:rsid w:val="000B655B"/>
    <w:rsid w:val="000B660B"/>
    <w:rsid w:val="000B6AB9"/>
    <w:rsid w:val="000B7062"/>
    <w:rsid w:val="000B74A9"/>
    <w:rsid w:val="000B767F"/>
    <w:rsid w:val="000C106A"/>
    <w:rsid w:val="000C23D1"/>
    <w:rsid w:val="000C32F7"/>
    <w:rsid w:val="000C4ED4"/>
    <w:rsid w:val="000C54CD"/>
    <w:rsid w:val="000C55BC"/>
    <w:rsid w:val="000C588F"/>
    <w:rsid w:val="000C6391"/>
    <w:rsid w:val="000C63C3"/>
    <w:rsid w:val="000C64DC"/>
    <w:rsid w:val="000C658E"/>
    <w:rsid w:val="000D0D72"/>
    <w:rsid w:val="000D1C75"/>
    <w:rsid w:val="000D1E3C"/>
    <w:rsid w:val="000D2261"/>
    <w:rsid w:val="000D5D9F"/>
    <w:rsid w:val="000D5E9C"/>
    <w:rsid w:val="000D7C90"/>
    <w:rsid w:val="000D7EC9"/>
    <w:rsid w:val="000E0038"/>
    <w:rsid w:val="000E2C1A"/>
    <w:rsid w:val="000E2E8C"/>
    <w:rsid w:val="000E384A"/>
    <w:rsid w:val="000E4617"/>
    <w:rsid w:val="000E4F97"/>
    <w:rsid w:val="000E61FC"/>
    <w:rsid w:val="000F3007"/>
    <w:rsid w:val="000F39C6"/>
    <w:rsid w:val="000F3F10"/>
    <w:rsid w:val="000F4988"/>
    <w:rsid w:val="000F6EFC"/>
    <w:rsid w:val="000F7CC8"/>
    <w:rsid w:val="0010167C"/>
    <w:rsid w:val="00101B54"/>
    <w:rsid w:val="00103342"/>
    <w:rsid w:val="00104DBC"/>
    <w:rsid w:val="00104DE1"/>
    <w:rsid w:val="00106991"/>
    <w:rsid w:val="001073C4"/>
    <w:rsid w:val="001076AA"/>
    <w:rsid w:val="00111562"/>
    <w:rsid w:val="00111FDB"/>
    <w:rsid w:val="001142F3"/>
    <w:rsid w:val="001158F1"/>
    <w:rsid w:val="00115B51"/>
    <w:rsid w:val="00116040"/>
    <w:rsid w:val="0011644D"/>
    <w:rsid w:val="0011781A"/>
    <w:rsid w:val="001211E9"/>
    <w:rsid w:val="00121716"/>
    <w:rsid w:val="0012391C"/>
    <w:rsid w:val="001243FD"/>
    <w:rsid w:val="001244D9"/>
    <w:rsid w:val="00124F16"/>
    <w:rsid w:val="001253C1"/>
    <w:rsid w:val="0012540A"/>
    <w:rsid w:val="00127E90"/>
    <w:rsid w:val="00127F9B"/>
    <w:rsid w:val="001307BE"/>
    <w:rsid w:val="00131F59"/>
    <w:rsid w:val="0013337B"/>
    <w:rsid w:val="00133F0D"/>
    <w:rsid w:val="00135F2F"/>
    <w:rsid w:val="00136386"/>
    <w:rsid w:val="001369E9"/>
    <w:rsid w:val="00137A03"/>
    <w:rsid w:val="00137C92"/>
    <w:rsid w:val="00141582"/>
    <w:rsid w:val="001454E3"/>
    <w:rsid w:val="00145B24"/>
    <w:rsid w:val="00146B5E"/>
    <w:rsid w:val="00147423"/>
    <w:rsid w:val="0015043E"/>
    <w:rsid w:val="001508D7"/>
    <w:rsid w:val="00151510"/>
    <w:rsid w:val="00152321"/>
    <w:rsid w:val="00153CBB"/>
    <w:rsid w:val="00153CC5"/>
    <w:rsid w:val="0015507F"/>
    <w:rsid w:val="001550FC"/>
    <w:rsid w:val="0015584F"/>
    <w:rsid w:val="001561EF"/>
    <w:rsid w:val="00160FA1"/>
    <w:rsid w:val="001615D4"/>
    <w:rsid w:val="00161E37"/>
    <w:rsid w:val="00162117"/>
    <w:rsid w:val="0016291F"/>
    <w:rsid w:val="0016335E"/>
    <w:rsid w:val="00164AFD"/>
    <w:rsid w:val="00165B71"/>
    <w:rsid w:val="00166241"/>
    <w:rsid w:val="001663C8"/>
    <w:rsid w:val="00166916"/>
    <w:rsid w:val="001671E6"/>
    <w:rsid w:val="001674B5"/>
    <w:rsid w:val="00167CEB"/>
    <w:rsid w:val="0017049F"/>
    <w:rsid w:val="001704DB"/>
    <w:rsid w:val="00171E26"/>
    <w:rsid w:val="00172FD9"/>
    <w:rsid w:val="0017375C"/>
    <w:rsid w:val="00173C29"/>
    <w:rsid w:val="00173E42"/>
    <w:rsid w:val="001746D5"/>
    <w:rsid w:val="00176BD2"/>
    <w:rsid w:val="00177D78"/>
    <w:rsid w:val="00181028"/>
    <w:rsid w:val="0018117A"/>
    <w:rsid w:val="00181515"/>
    <w:rsid w:val="00181D13"/>
    <w:rsid w:val="001834E6"/>
    <w:rsid w:val="00183ECC"/>
    <w:rsid w:val="00184CD2"/>
    <w:rsid w:val="0018666C"/>
    <w:rsid w:val="0018708E"/>
    <w:rsid w:val="001874C3"/>
    <w:rsid w:val="00187675"/>
    <w:rsid w:val="00190348"/>
    <w:rsid w:val="0019201D"/>
    <w:rsid w:val="0019206A"/>
    <w:rsid w:val="0019224B"/>
    <w:rsid w:val="001938F8"/>
    <w:rsid w:val="001953EB"/>
    <w:rsid w:val="00196210"/>
    <w:rsid w:val="00196581"/>
    <w:rsid w:val="00196AC6"/>
    <w:rsid w:val="001978B5"/>
    <w:rsid w:val="001A040A"/>
    <w:rsid w:val="001A0780"/>
    <w:rsid w:val="001A2E02"/>
    <w:rsid w:val="001A31E9"/>
    <w:rsid w:val="001A3F8F"/>
    <w:rsid w:val="001A43E1"/>
    <w:rsid w:val="001A4BED"/>
    <w:rsid w:val="001A592F"/>
    <w:rsid w:val="001A59E5"/>
    <w:rsid w:val="001A793D"/>
    <w:rsid w:val="001B0070"/>
    <w:rsid w:val="001B0DB4"/>
    <w:rsid w:val="001B10EE"/>
    <w:rsid w:val="001B17B0"/>
    <w:rsid w:val="001B1C2D"/>
    <w:rsid w:val="001B1E33"/>
    <w:rsid w:val="001B1E85"/>
    <w:rsid w:val="001B2F39"/>
    <w:rsid w:val="001B54DA"/>
    <w:rsid w:val="001B5C47"/>
    <w:rsid w:val="001B75FC"/>
    <w:rsid w:val="001B7C9B"/>
    <w:rsid w:val="001C01E4"/>
    <w:rsid w:val="001C136A"/>
    <w:rsid w:val="001C188D"/>
    <w:rsid w:val="001C2543"/>
    <w:rsid w:val="001C2A94"/>
    <w:rsid w:val="001C47AC"/>
    <w:rsid w:val="001C5545"/>
    <w:rsid w:val="001C6CA0"/>
    <w:rsid w:val="001C6F44"/>
    <w:rsid w:val="001C77FE"/>
    <w:rsid w:val="001D0B90"/>
    <w:rsid w:val="001D1E74"/>
    <w:rsid w:val="001D2325"/>
    <w:rsid w:val="001D4691"/>
    <w:rsid w:val="001D5233"/>
    <w:rsid w:val="001D5634"/>
    <w:rsid w:val="001D5CBB"/>
    <w:rsid w:val="001D5EA7"/>
    <w:rsid w:val="001D6237"/>
    <w:rsid w:val="001D694A"/>
    <w:rsid w:val="001E24AD"/>
    <w:rsid w:val="001E2A42"/>
    <w:rsid w:val="001E2AEE"/>
    <w:rsid w:val="001E6186"/>
    <w:rsid w:val="001E62DB"/>
    <w:rsid w:val="001E6398"/>
    <w:rsid w:val="001E63B9"/>
    <w:rsid w:val="001F1AE0"/>
    <w:rsid w:val="001F42C3"/>
    <w:rsid w:val="001F5B20"/>
    <w:rsid w:val="00200523"/>
    <w:rsid w:val="002014A5"/>
    <w:rsid w:val="0020194A"/>
    <w:rsid w:val="00201A78"/>
    <w:rsid w:val="00204635"/>
    <w:rsid w:val="00204D8F"/>
    <w:rsid w:val="00206183"/>
    <w:rsid w:val="00206CE6"/>
    <w:rsid w:val="002075B8"/>
    <w:rsid w:val="002108A9"/>
    <w:rsid w:val="00210ADA"/>
    <w:rsid w:val="00212C1A"/>
    <w:rsid w:val="00213FDB"/>
    <w:rsid w:val="00214B1B"/>
    <w:rsid w:val="00215FBB"/>
    <w:rsid w:val="002161C9"/>
    <w:rsid w:val="002169BF"/>
    <w:rsid w:val="00216EC5"/>
    <w:rsid w:val="00217D15"/>
    <w:rsid w:val="00220C52"/>
    <w:rsid w:val="0022345B"/>
    <w:rsid w:val="00223887"/>
    <w:rsid w:val="0022395C"/>
    <w:rsid w:val="00223D68"/>
    <w:rsid w:val="00224729"/>
    <w:rsid w:val="00224AE7"/>
    <w:rsid w:val="002253F4"/>
    <w:rsid w:val="002301C9"/>
    <w:rsid w:val="002304C0"/>
    <w:rsid w:val="00231397"/>
    <w:rsid w:val="0023166D"/>
    <w:rsid w:val="0023197A"/>
    <w:rsid w:val="00231EEF"/>
    <w:rsid w:val="002320DF"/>
    <w:rsid w:val="00232198"/>
    <w:rsid w:val="002341D0"/>
    <w:rsid w:val="002378E6"/>
    <w:rsid w:val="00237BAE"/>
    <w:rsid w:val="002400AB"/>
    <w:rsid w:val="002402BB"/>
    <w:rsid w:val="00242209"/>
    <w:rsid w:val="0024287A"/>
    <w:rsid w:val="00244B82"/>
    <w:rsid w:val="00244C94"/>
    <w:rsid w:val="00244F38"/>
    <w:rsid w:val="002450E9"/>
    <w:rsid w:val="00245608"/>
    <w:rsid w:val="00246C99"/>
    <w:rsid w:val="002470B0"/>
    <w:rsid w:val="00250CDA"/>
    <w:rsid w:val="002511BF"/>
    <w:rsid w:val="00251D7A"/>
    <w:rsid w:val="00251E31"/>
    <w:rsid w:val="00252119"/>
    <w:rsid w:val="0025266A"/>
    <w:rsid w:val="002529BB"/>
    <w:rsid w:val="002531A8"/>
    <w:rsid w:val="00253CB9"/>
    <w:rsid w:val="002540FB"/>
    <w:rsid w:val="00257B8E"/>
    <w:rsid w:val="0026089B"/>
    <w:rsid w:val="00260D5D"/>
    <w:rsid w:val="00261FE8"/>
    <w:rsid w:val="00262B09"/>
    <w:rsid w:val="0026457E"/>
    <w:rsid w:val="00264AEB"/>
    <w:rsid w:val="00267375"/>
    <w:rsid w:val="00267430"/>
    <w:rsid w:val="00267A0F"/>
    <w:rsid w:val="00270480"/>
    <w:rsid w:val="00272389"/>
    <w:rsid w:val="002728C5"/>
    <w:rsid w:val="002733E2"/>
    <w:rsid w:val="002749A9"/>
    <w:rsid w:val="00275271"/>
    <w:rsid w:val="00276996"/>
    <w:rsid w:val="00276B47"/>
    <w:rsid w:val="00277129"/>
    <w:rsid w:val="002777B2"/>
    <w:rsid w:val="00277DED"/>
    <w:rsid w:val="00280D5C"/>
    <w:rsid w:val="00280F46"/>
    <w:rsid w:val="002820CD"/>
    <w:rsid w:val="00282418"/>
    <w:rsid w:val="00284ACA"/>
    <w:rsid w:val="00285292"/>
    <w:rsid w:val="00285528"/>
    <w:rsid w:val="0028577D"/>
    <w:rsid w:val="00285838"/>
    <w:rsid w:val="002869A6"/>
    <w:rsid w:val="0028746B"/>
    <w:rsid w:val="00291B88"/>
    <w:rsid w:val="0029673A"/>
    <w:rsid w:val="00296DA9"/>
    <w:rsid w:val="002A13E6"/>
    <w:rsid w:val="002A1879"/>
    <w:rsid w:val="002A1A87"/>
    <w:rsid w:val="002A1DC5"/>
    <w:rsid w:val="002A1F95"/>
    <w:rsid w:val="002A36A2"/>
    <w:rsid w:val="002A38EB"/>
    <w:rsid w:val="002A43B0"/>
    <w:rsid w:val="002A4F0C"/>
    <w:rsid w:val="002A5C6D"/>
    <w:rsid w:val="002A5E04"/>
    <w:rsid w:val="002A65E0"/>
    <w:rsid w:val="002A762F"/>
    <w:rsid w:val="002A781A"/>
    <w:rsid w:val="002A7F9D"/>
    <w:rsid w:val="002B0C66"/>
    <w:rsid w:val="002B0D83"/>
    <w:rsid w:val="002B1D63"/>
    <w:rsid w:val="002B1E2E"/>
    <w:rsid w:val="002B1F31"/>
    <w:rsid w:val="002B2428"/>
    <w:rsid w:val="002B258E"/>
    <w:rsid w:val="002B4012"/>
    <w:rsid w:val="002B5CCF"/>
    <w:rsid w:val="002B5FF0"/>
    <w:rsid w:val="002B771A"/>
    <w:rsid w:val="002C0B93"/>
    <w:rsid w:val="002C0D7B"/>
    <w:rsid w:val="002C22D8"/>
    <w:rsid w:val="002C3215"/>
    <w:rsid w:val="002C367D"/>
    <w:rsid w:val="002C3D50"/>
    <w:rsid w:val="002C448E"/>
    <w:rsid w:val="002C4A14"/>
    <w:rsid w:val="002C5326"/>
    <w:rsid w:val="002C5DCB"/>
    <w:rsid w:val="002C5EE9"/>
    <w:rsid w:val="002C647E"/>
    <w:rsid w:val="002C6F16"/>
    <w:rsid w:val="002D089E"/>
    <w:rsid w:val="002D0A6F"/>
    <w:rsid w:val="002D109B"/>
    <w:rsid w:val="002D168C"/>
    <w:rsid w:val="002D1BEA"/>
    <w:rsid w:val="002D353D"/>
    <w:rsid w:val="002D4CE2"/>
    <w:rsid w:val="002D50B0"/>
    <w:rsid w:val="002D53B1"/>
    <w:rsid w:val="002D70D0"/>
    <w:rsid w:val="002D734F"/>
    <w:rsid w:val="002E0122"/>
    <w:rsid w:val="002E0701"/>
    <w:rsid w:val="002E0B38"/>
    <w:rsid w:val="002E16DE"/>
    <w:rsid w:val="002E519E"/>
    <w:rsid w:val="002E5783"/>
    <w:rsid w:val="002F072B"/>
    <w:rsid w:val="002F3C19"/>
    <w:rsid w:val="002F4BBD"/>
    <w:rsid w:val="002F53C6"/>
    <w:rsid w:val="002F723C"/>
    <w:rsid w:val="00300356"/>
    <w:rsid w:val="00300707"/>
    <w:rsid w:val="0030098C"/>
    <w:rsid w:val="00300DCE"/>
    <w:rsid w:val="003014DD"/>
    <w:rsid w:val="00303279"/>
    <w:rsid w:val="00303893"/>
    <w:rsid w:val="00304202"/>
    <w:rsid w:val="0030456A"/>
    <w:rsid w:val="00305630"/>
    <w:rsid w:val="003058F0"/>
    <w:rsid w:val="0030624F"/>
    <w:rsid w:val="00306805"/>
    <w:rsid w:val="00306962"/>
    <w:rsid w:val="00306AAA"/>
    <w:rsid w:val="003075DE"/>
    <w:rsid w:val="0031058E"/>
    <w:rsid w:val="00311A73"/>
    <w:rsid w:val="00312016"/>
    <w:rsid w:val="0031212F"/>
    <w:rsid w:val="00312B9D"/>
    <w:rsid w:val="00313801"/>
    <w:rsid w:val="0031544D"/>
    <w:rsid w:val="00317E96"/>
    <w:rsid w:val="00321589"/>
    <w:rsid w:val="0032251B"/>
    <w:rsid w:val="0032264E"/>
    <w:rsid w:val="00323261"/>
    <w:rsid w:val="003232E4"/>
    <w:rsid w:val="003233DE"/>
    <w:rsid w:val="003237D5"/>
    <w:rsid w:val="0032447A"/>
    <w:rsid w:val="0032636B"/>
    <w:rsid w:val="00326826"/>
    <w:rsid w:val="0033018B"/>
    <w:rsid w:val="0033024E"/>
    <w:rsid w:val="0033036C"/>
    <w:rsid w:val="003310FC"/>
    <w:rsid w:val="0033120A"/>
    <w:rsid w:val="00331E4A"/>
    <w:rsid w:val="00332DAB"/>
    <w:rsid w:val="00333E5A"/>
    <w:rsid w:val="003347A3"/>
    <w:rsid w:val="00334FCE"/>
    <w:rsid w:val="003371E9"/>
    <w:rsid w:val="00337F4F"/>
    <w:rsid w:val="00340FA8"/>
    <w:rsid w:val="0034198E"/>
    <w:rsid w:val="00341C8E"/>
    <w:rsid w:val="00341ECB"/>
    <w:rsid w:val="00342EBE"/>
    <w:rsid w:val="00343D46"/>
    <w:rsid w:val="00343F6C"/>
    <w:rsid w:val="003463CE"/>
    <w:rsid w:val="0034780C"/>
    <w:rsid w:val="00347AE9"/>
    <w:rsid w:val="0035008A"/>
    <w:rsid w:val="003517C2"/>
    <w:rsid w:val="003519DA"/>
    <w:rsid w:val="00351A21"/>
    <w:rsid w:val="0035225E"/>
    <w:rsid w:val="00353A8D"/>
    <w:rsid w:val="00353C83"/>
    <w:rsid w:val="00356366"/>
    <w:rsid w:val="00357C87"/>
    <w:rsid w:val="00360E00"/>
    <w:rsid w:val="003618BE"/>
    <w:rsid w:val="003626F0"/>
    <w:rsid w:val="00362B36"/>
    <w:rsid w:val="00364591"/>
    <w:rsid w:val="00364E1B"/>
    <w:rsid w:val="003654A9"/>
    <w:rsid w:val="00365ADE"/>
    <w:rsid w:val="00365E3E"/>
    <w:rsid w:val="003670D8"/>
    <w:rsid w:val="00367E3E"/>
    <w:rsid w:val="00370C7F"/>
    <w:rsid w:val="0037188C"/>
    <w:rsid w:val="00372B4F"/>
    <w:rsid w:val="00372BE0"/>
    <w:rsid w:val="00372CDD"/>
    <w:rsid w:val="00375323"/>
    <w:rsid w:val="00376C76"/>
    <w:rsid w:val="003770DE"/>
    <w:rsid w:val="003807B1"/>
    <w:rsid w:val="003821D6"/>
    <w:rsid w:val="00383BF8"/>
    <w:rsid w:val="00384276"/>
    <w:rsid w:val="00384C8F"/>
    <w:rsid w:val="00384DCC"/>
    <w:rsid w:val="0038542B"/>
    <w:rsid w:val="003860B0"/>
    <w:rsid w:val="00386295"/>
    <w:rsid w:val="00386932"/>
    <w:rsid w:val="00386C2A"/>
    <w:rsid w:val="0038781C"/>
    <w:rsid w:val="00387C67"/>
    <w:rsid w:val="00387E77"/>
    <w:rsid w:val="00390538"/>
    <w:rsid w:val="00391E31"/>
    <w:rsid w:val="003953DA"/>
    <w:rsid w:val="003964C0"/>
    <w:rsid w:val="00396F86"/>
    <w:rsid w:val="00397457"/>
    <w:rsid w:val="003A0015"/>
    <w:rsid w:val="003A2D75"/>
    <w:rsid w:val="003A4DF5"/>
    <w:rsid w:val="003A4F19"/>
    <w:rsid w:val="003A58BB"/>
    <w:rsid w:val="003B1C5F"/>
    <w:rsid w:val="003B1E30"/>
    <w:rsid w:val="003B20AA"/>
    <w:rsid w:val="003B216E"/>
    <w:rsid w:val="003B23EC"/>
    <w:rsid w:val="003B27B2"/>
    <w:rsid w:val="003B2FD6"/>
    <w:rsid w:val="003B43DE"/>
    <w:rsid w:val="003B55E7"/>
    <w:rsid w:val="003B5B54"/>
    <w:rsid w:val="003C071C"/>
    <w:rsid w:val="003C34DB"/>
    <w:rsid w:val="003C43EA"/>
    <w:rsid w:val="003C4418"/>
    <w:rsid w:val="003C466E"/>
    <w:rsid w:val="003C5642"/>
    <w:rsid w:val="003C5D49"/>
    <w:rsid w:val="003C6001"/>
    <w:rsid w:val="003C6D68"/>
    <w:rsid w:val="003C7B7C"/>
    <w:rsid w:val="003C7F07"/>
    <w:rsid w:val="003D2116"/>
    <w:rsid w:val="003D2353"/>
    <w:rsid w:val="003D379B"/>
    <w:rsid w:val="003D3CB7"/>
    <w:rsid w:val="003D46BB"/>
    <w:rsid w:val="003D4AFD"/>
    <w:rsid w:val="003D50A2"/>
    <w:rsid w:val="003D5DE3"/>
    <w:rsid w:val="003D5F46"/>
    <w:rsid w:val="003D76C5"/>
    <w:rsid w:val="003E09D8"/>
    <w:rsid w:val="003E0C5B"/>
    <w:rsid w:val="003E34E9"/>
    <w:rsid w:val="003E387D"/>
    <w:rsid w:val="003E3C3A"/>
    <w:rsid w:val="003E4109"/>
    <w:rsid w:val="003E771E"/>
    <w:rsid w:val="003F0404"/>
    <w:rsid w:val="003F14F0"/>
    <w:rsid w:val="003F1AA7"/>
    <w:rsid w:val="003F1E72"/>
    <w:rsid w:val="003F297B"/>
    <w:rsid w:val="003F33A0"/>
    <w:rsid w:val="003F35AC"/>
    <w:rsid w:val="003F38FF"/>
    <w:rsid w:val="003F57C6"/>
    <w:rsid w:val="003F5CD1"/>
    <w:rsid w:val="003F5F61"/>
    <w:rsid w:val="003F60DA"/>
    <w:rsid w:val="003F6C3D"/>
    <w:rsid w:val="00400853"/>
    <w:rsid w:val="00400BC9"/>
    <w:rsid w:val="00401557"/>
    <w:rsid w:val="004016F6"/>
    <w:rsid w:val="00401A90"/>
    <w:rsid w:val="00401D69"/>
    <w:rsid w:val="004037E5"/>
    <w:rsid w:val="00404BFF"/>
    <w:rsid w:val="00406EFB"/>
    <w:rsid w:val="0040704C"/>
    <w:rsid w:val="004071AF"/>
    <w:rsid w:val="00407311"/>
    <w:rsid w:val="00407C44"/>
    <w:rsid w:val="00410586"/>
    <w:rsid w:val="0041194B"/>
    <w:rsid w:val="0041198F"/>
    <w:rsid w:val="00411C1E"/>
    <w:rsid w:val="00411CF8"/>
    <w:rsid w:val="00411FF9"/>
    <w:rsid w:val="00414EF8"/>
    <w:rsid w:val="004156E0"/>
    <w:rsid w:val="00420473"/>
    <w:rsid w:val="00420BAB"/>
    <w:rsid w:val="00422EEA"/>
    <w:rsid w:val="00424022"/>
    <w:rsid w:val="004243B5"/>
    <w:rsid w:val="00424D12"/>
    <w:rsid w:val="00425EDC"/>
    <w:rsid w:val="00426207"/>
    <w:rsid w:val="004264E9"/>
    <w:rsid w:val="00426651"/>
    <w:rsid w:val="0042687F"/>
    <w:rsid w:val="00426BF8"/>
    <w:rsid w:val="00426E11"/>
    <w:rsid w:val="00427BD5"/>
    <w:rsid w:val="00430991"/>
    <w:rsid w:val="00430D8D"/>
    <w:rsid w:val="0043136F"/>
    <w:rsid w:val="0043280A"/>
    <w:rsid w:val="004329DD"/>
    <w:rsid w:val="004329F5"/>
    <w:rsid w:val="0043303D"/>
    <w:rsid w:val="004331B1"/>
    <w:rsid w:val="00433938"/>
    <w:rsid w:val="00433E01"/>
    <w:rsid w:val="004357FF"/>
    <w:rsid w:val="004360DC"/>
    <w:rsid w:val="004418FE"/>
    <w:rsid w:val="004421FA"/>
    <w:rsid w:val="00443D3C"/>
    <w:rsid w:val="00443E8A"/>
    <w:rsid w:val="0044792C"/>
    <w:rsid w:val="0045021E"/>
    <w:rsid w:val="004514D5"/>
    <w:rsid w:val="00451617"/>
    <w:rsid w:val="00453323"/>
    <w:rsid w:val="00453BD5"/>
    <w:rsid w:val="004545B1"/>
    <w:rsid w:val="00455910"/>
    <w:rsid w:val="0045690A"/>
    <w:rsid w:val="0045708D"/>
    <w:rsid w:val="00460E19"/>
    <w:rsid w:val="004612AC"/>
    <w:rsid w:val="00462772"/>
    <w:rsid w:val="004638D3"/>
    <w:rsid w:val="00463EFE"/>
    <w:rsid w:val="00465D56"/>
    <w:rsid w:val="004661F7"/>
    <w:rsid w:val="00466CF7"/>
    <w:rsid w:val="00467A7C"/>
    <w:rsid w:val="00467FE6"/>
    <w:rsid w:val="00470239"/>
    <w:rsid w:val="0047273C"/>
    <w:rsid w:val="00472A55"/>
    <w:rsid w:val="00472B05"/>
    <w:rsid w:val="00472E0C"/>
    <w:rsid w:val="00474548"/>
    <w:rsid w:val="00474DF8"/>
    <w:rsid w:val="00476163"/>
    <w:rsid w:val="004771D0"/>
    <w:rsid w:val="00477513"/>
    <w:rsid w:val="0048013F"/>
    <w:rsid w:val="00480448"/>
    <w:rsid w:val="00480566"/>
    <w:rsid w:val="00481390"/>
    <w:rsid w:val="00481DC9"/>
    <w:rsid w:val="00482352"/>
    <w:rsid w:val="00484A64"/>
    <w:rsid w:val="00484F87"/>
    <w:rsid w:val="0048527B"/>
    <w:rsid w:val="00486662"/>
    <w:rsid w:val="004867DB"/>
    <w:rsid w:val="004874B3"/>
    <w:rsid w:val="00487A22"/>
    <w:rsid w:val="00487B57"/>
    <w:rsid w:val="00487C55"/>
    <w:rsid w:val="00490508"/>
    <w:rsid w:val="00490B6A"/>
    <w:rsid w:val="00490F29"/>
    <w:rsid w:val="00492B93"/>
    <w:rsid w:val="00493450"/>
    <w:rsid w:val="0049422D"/>
    <w:rsid w:val="004946A4"/>
    <w:rsid w:val="0049492D"/>
    <w:rsid w:val="0049577F"/>
    <w:rsid w:val="0049589D"/>
    <w:rsid w:val="00495D68"/>
    <w:rsid w:val="00497552"/>
    <w:rsid w:val="00497BA6"/>
    <w:rsid w:val="00497CFD"/>
    <w:rsid w:val="004A0DEA"/>
    <w:rsid w:val="004A2072"/>
    <w:rsid w:val="004A250A"/>
    <w:rsid w:val="004A3DFB"/>
    <w:rsid w:val="004A5315"/>
    <w:rsid w:val="004A67A4"/>
    <w:rsid w:val="004A73C8"/>
    <w:rsid w:val="004B0F16"/>
    <w:rsid w:val="004B1656"/>
    <w:rsid w:val="004B3315"/>
    <w:rsid w:val="004B4C4B"/>
    <w:rsid w:val="004B4E13"/>
    <w:rsid w:val="004B5EB1"/>
    <w:rsid w:val="004B6C35"/>
    <w:rsid w:val="004B75B8"/>
    <w:rsid w:val="004C01B8"/>
    <w:rsid w:val="004C12C1"/>
    <w:rsid w:val="004C17E6"/>
    <w:rsid w:val="004C1AF3"/>
    <w:rsid w:val="004C2C7F"/>
    <w:rsid w:val="004C49AF"/>
    <w:rsid w:val="004C60F9"/>
    <w:rsid w:val="004C62DB"/>
    <w:rsid w:val="004C664F"/>
    <w:rsid w:val="004C70D9"/>
    <w:rsid w:val="004C7E8E"/>
    <w:rsid w:val="004D0BCD"/>
    <w:rsid w:val="004D3A39"/>
    <w:rsid w:val="004D4235"/>
    <w:rsid w:val="004D510D"/>
    <w:rsid w:val="004D520E"/>
    <w:rsid w:val="004D54A3"/>
    <w:rsid w:val="004D5C0F"/>
    <w:rsid w:val="004D6FE5"/>
    <w:rsid w:val="004E0B91"/>
    <w:rsid w:val="004E0F6D"/>
    <w:rsid w:val="004E1BFF"/>
    <w:rsid w:val="004E1E2C"/>
    <w:rsid w:val="004E20FD"/>
    <w:rsid w:val="004E241D"/>
    <w:rsid w:val="004E2A74"/>
    <w:rsid w:val="004E2E38"/>
    <w:rsid w:val="004E3727"/>
    <w:rsid w:val="004E4E9F"/>
    <w:rsid w:val="004E6870"/>
    <w:rsid w:val="004F0148"/>
    <w:rsid w:val="004F232F"/>
    <w:rsid w:val="004F3975"/>
    <w:rsid w:val="004F46E2"/>
    <w:rsid w:val="004F48A7"/>
    <w:rsid w:val="004F49A9"/>
    <w:rsid w:val="004F5AE8"/>
    <w:rsid w:val="004F76A7"/>
    <w:rsid w:val="005009A5"/>
    <w:rsid w:val="00503CD1"/>
    <w:rsid w:val="00503F36"/>
    <w:rsid w:val="00504454"/>
    <w:rsid w:val="0050484B"/>
    <w:rsid w:val="00506641"/>
    <w:rsid w:val="00507851"/>
    <w:rsid w:val="00510453"/>
    <w:rsid w:val="0051086A"/>
    <w:rsid w:val="00510891"/>
    <w:rsid w:val="00511948"/>
    <w:rsid w:val="00511B69"/>
    <w:rsid w:val="00512C2D"/>
    <w:rsid w:val="0051316E"/>
    <w:rsid w:val="0051341E"/>
    <w:rsid w:val="0051356C"/>
    <w:rsid w:val="005147E7"/>
    <w:rsid w:val="00515152"/>
    <w:rsid w:val="0051606A"/>
    <w:rsid w:val="005176B3"/>
    <w:rsid w:val="00520421"/>
    <w:rsid w:val="0052168D"/>
    <w:rsid w:val="00521B9F"/>
    <w:rsid w:val="00522B22"/>
    <w:rsid w:val="0052358F"/>
    <w:rsid w:val="0052377C"/>
    <w:rsid w:val="005246F8"/>
    <w:rsid w:val="00524706"/>
    <w:rsid w:val="00526B19"/>
    <w:rsid w:val="00526DDF"/>
    <w:rsid w:val="005270E4"/>
    <w:rsid w:val="005279AE"/>
    <w:rsid w:val="00530CE0"/>
    <w:rsid w:val="00530FA3"/>
    <w:rsid w:val="00531699"/>
    <w:rsid w:val="0053231C"/>
    <w:rsid w:val="0053244A"/>
    <w:rsid w:val="00535C1F"/>
    <w:rsid w:val="00537230"/>
    <w:rsid w:val="005418AA"/>
    <w:rsid w:val="00542AAD"/>
    <w:rsid w:val="00546E7B"/>
    <w:rsid w:val="00547255"/>
    <w:rsid w:val="005473DD"/>
    <w:rsid w:val="00550695"/>
    <w:rsid w:val="005511F4"/>
    <w:rsid w:val="005517C5"/>
    <w:rsid w:val="00553CBC"/>
    <w:rsid w:val="00554260"/>
    <w:rsid w:val="0055671B"/>
    <w:rsid w:val="00563E70"/>
    <w:rsid w:val="0056770C"/>
    <w:rsid w:val="00570160"/>
    <w:rsid w:val="005703CB"/>
    <w:rsid w:val="005709A2"/>
    <w:rsid w:val="00570B41"/>
    <w:rsid w:val="005726A2"/>
    <w:rsid w:val="00575015"/>
    <w:rsid w:val="00577222"/>
    <w:rsid w:val="00577D6E"/>
    <w:rsid w:val="005811AA"/>
    <w:rsid w:val="0058160C"/>
    <w:rsid w:val="00581D9F"/>
    <w:rsid w:val="0058219C"/>
    <w:rsid w:val="00582E46"/>
    <w:rsid w:val="0058320D"/>
    <w:rsid w:val="00583765"/>
    <w:rsid w:val="00584C6F"/>
    <w:rsid w:val="00584CEA"/>
    <w:rsid w:val="00585BE9"/>
    <w:rsid w:val="00585D2C"/>
    <w:rsid w:val="00585FF8"/>
    <w:rsid w:val="00586581"/>
    <w:rsid w:val="00587412"/>
    <w:rsid w:val="00587974"/>
    <w:rsid w:val="00591ED2"/>
    <w:rsid w:val="0059312B"/>
    <w:rsid w:val="005932B2"/>
    <w:rsid w:val="0059424E"/>
    <w:rsid w:val="00595BCE"/>
    <w:rsid w:val="005965D2"/>
    <w:rsid w:val="005973C7"/>
    <w:rsid w:val="005A1785"/>
    <w:rsid w:val="005A4B8A"/>
    <w:rsid w:val="005A5C9E"/>
    <w:rsid w:val="005A64E7"/>
    <w:rsid w:val="005A6B97"/>
    <w:rsid w:val="005A7DFC"/>
    <w:rsid w:val="005B28C2"/>
    <w:rsid w:val="005B2992"/>
    <w:rsid w:val="005B438D"/>
    <w:rsid w:val="005B4E78"/>
    <w:rsid w:val="005B62DE"/>
    <w:rsid w:val="005B68DF"/>
    <w:rsid w:val="005B6BEB"/>
    <w:rsid w:val="005C155F"/>
    <w:rsid w:val="005C181E"/>
    <w:rsid w:val="005C2884"/>
    <w:rsid w:val="005C2DBC"/>
    <w:rsid w:val="005C43C4"/>
    <w:rsid w:val="005C496D"/>
    <w:rsid w:val="005C4DB7"/>
    <w:rsid w:val="005C556D"/>
    <w:rsid w:val="005C6E8D"/>
    <w:rsid w:val="005C7A31"/>
    <w:rsid w:val="005D057C"/>
    <w:rsid w:val="005D0D5F"/>
    <w:rsid w:val="005D112F"/>
    <w:rsid w:val="005D1A9C"/>
    <w:rsid w:val="005D3016"/>
    <w:rsid w:val="005D37CC"/>
    <w:rsid w:val="005D38EA"/>
    <w:rsid w:val="005D4549"/>
    <w:rsid w:val="005D53A2"/>
    <w:rsid w:val="005D757D"/>
    <w:rsid w:val="005D7E71"/>
    <w:rsid w:val="005E0EAB"/>
    <w:rsid w:val="005E353A"/>
    <w:rsid w:val="005E4B06"/>
    <w:rsid w:val="005E5EA1"/>
    <w:rsid w:val="005E5F50"/>
    <w:rsid w:val="005F0C8A"/>
    <w:rsid w:val="005F171D"/>
    <w:rsid w:val="005F2026"/>
    <w:rsid w:val="005F43F6"/>
    <w:rsid w:val="005F6585"/>
    <w:rsid w:val="005F670D"/>
    <w:rsid w:val="005F7148"/>
    <w:rsid w:val="005F744A"/>
    <w:rsid w:val="005F746D"/>
    <w:rsid w:val="0060085F"/>
    <w:rsid w:val="006031D7"/>
    <w:rsid w:val="006060D9"/>
    <w:rsid w:val="00607503"/>
    <w:rsid w:val="006111FC"/>
    <w:rsid w:val="006117C0"/>
    <w:rsid w:val="00612549"/>
    <w:rsid w:val="0061556D"/>
    <w:rsid w:val="00615833"/>
    <w:rsid w:val="00615989"/>
    <w:rsid w:val="0061614E"/>
    <w:rsid w:val="00617326"/>
    <w:rsid w:val="00621218"/>
    <w:rsid w:val="00622ECE"/>
    <w:rsid w:val="00623095"/>
    <w:rsid w:val="006263CF"/>
    <w:rsid w:val="00626E63"/>
    <w:rsid w:val="006271B7"/>
    <w:rsid w:val="00627C22"/>
    <w:rsid w:val="00631499"/>
    <w:rsid w:val="00631A0F"/>
    <w:rsid w:val="0063236E"/>
    <w:rsid w:val="006328E3"/>
    <w:rsid w:val="006347C6"/>
    <w:rsid w:val="00636071"/>
    <w:rsid w:val="006367DC"/>
    <w:rsid w:val="00637638"/>
    <w:rsid w:val="006376F0"/>
    <w:rsid w:val="00640023"/>
    <w:rsid w:val="0064121F"/>
    <w:rsid w:val="006458C7"/>
    <w:rsid w:val="0065062F"/>
    <w:rsid w:val="00652A00"/>
    <w:rsid w:val="00652CCB"/>
    <w:rsid w:val="00652D9B"/>
    <w:rsid w:val="00653B79"/>
    <w:rsid w:val="006548E6"/>
    <w:rsid w:val="006558AF"/>
    <w:rsid w:val="006613FB"/>
    <w:rsid w:val="0066171F"/>
    <w:rsid w:val="00663BB2"/>
    <w:rsid w:val="00664561"/>
    <w:rsid w:val="00664D4B"/>
    <w:rsid w:val="0066556D"/>
    <w:rsid w:val="006664DA"/>
    <w:rsid w:val="00667C26"/>
    <w:rsid w:val="006709AA"/>
    <w:rsid w:val="00671E1E"/>
    <w:rsid w:val="00673454"/>
    <w:rsid w:val="00673A5C"/>
    <w:rsid w:val="00673C4D"/>
    <w:rsid w:val="00674B7E"/>
    <w:rsid w:val="00674FF8"/>
    <w:rsid w:val="00676442"/>
    <w:rsid w:val="006768B5"/>
    <w:rsid w:val="006775F4"/>
    <w:rsid w:val="00677662"/>
    <w:rsid w:val="00677E6F"/>
    <w:rsid w:val="00680027"/>
    <w:rsid w:val="006810AD"/>
    <w:rsid w:val="00683313"/>
    <w:rsid w:val="006837DC"/>
    <w:rsid w:val="006843C7"/>
    <w:rsid w:val="006846FB"/>
    <w:rsid w:val="00685919"/>
    <w:rsid w:val="00686999"/>
    <w:rsid w:val="00687EDD"/>
    <w:rsid w:val="00690827"/>
    <w:rsid w:val="00692108"/>
    <w:rsid w:val="00692CB3"/>
    <w:rsid w:val="00692EBC"/>
    <w:rsid w:val="00693164"/>
    <w:rsid w:val="00695AAC"/>
    <w:rsid w:val="006964B1"/>
    <w:rsid w:val="0069695A"/>
    <w:rsid w:val="0069744E"/>
    <w:rsid w:val="00697D42"/>
    <w:rsid w:val="006A030F"/>
    <w:rsid w:val="006A15A7"/>
    <w:rsid w:val="006A1794"/>
    <w:rsid w:val="006A226B"/>
    <w:rsid w:val="006A3546"/>
    <w:rsid w:val="006A456F"/>
    <w:rsid w:val="006A58B5"/>
    <w:rsid w:val="006A5995"/>
    <w:rsid w:val="006A7E8F"/>
    <w:rsid w:val="006B1793"/>
    <w:rsid w:val="006B1A4C"/>
    <w:rsid w:val="006B2CAC"/>
    <w:rsid w:val="006B3BD1"/>
    <w:rsid w:val="006B42B8"/>
    <w:rsid w:val="006B49DE"/>
    <w:rsid w:val="006B728F"/>
    <w:rsid w:val="006C0272"/>
    <w:rsid w:val="006C138D"/>
    <w:rsid w:val="006C30D3"/>
    <w:rsid w:val="006C3673"/>
    <w:rsid w:val="006C409D"/>
    <w:rsid w:val="006C448F"/>
    <w:rsid w:val="006C45DA"/>
    <w:rsid w:val="006C4A54"/>
    <w:rsid w:val="006C5050"/>
    <w:rsid w:val="006D1372"/>
    <w:rsid w:val="006D14FD"/>
    <w:rsid w:val="006D35A5"/>
    <w:rsid w:val="006D3977"/>
    <w:rsid w:val="006D421B"/>
    <w:rsid w:val="006D5095"/>
    <w:rsid w:val="006E050C"/>
    <w:rsid w:val="006E1412"/>
    <w:rsid w:val="006E17E9"/>
    <w:rsid w:val="006E1A36"/>
    <w:rsid w:val="006E1CBA"/>
    <w:rsid w:val="006E2967"/>
    <w:rsid w:val="006E4137"/>
    <w:rsid w:val="006E72AE"/>
    <w:rsid w:val="006E796E"/>
    <w:rsid w:val="006F047C"/>
    <w:rsid w:val="006F21DB"/>
    <w:rsid w:val="006F3D83"/>
    <w:rsid w:val="006F3DC3"/>
    <w:rsid w:val="006F47FD"/>
    <w:rsid w:val="006F6B45"/>
    <w:rsid w:val="006F6CE0"/>
    <w:rsid w:val="006F6E37"/>
    <w:rsid w:val="006F7B09"/>
    <w:rsid w:val="007000C0"/>
    <w:rsid w:val="00700737"/>
    <w:rsid w:val="00700AAD"/>
    <w:rsid w:val="0070257A"/>
    <w:rsid w:val="007031D5"/>
    <w:rsid w:val="00703E5F"/>
    <w:rsid w:val="00705423"/>
    <w:rsid w:val="00705B89"/>
    <w:rsid w:val="00706495"/>
    <w:rsid w:val="0070671B"/>
    <w:rsid w:val="0070773D"/>
    <w:rsid w:val="00707BF8"/>
    <w:rsid w:val="00707D13"/>
    <w:rsid w:val="007107F3"/>
    <w:rsid w:val="00711E59"/>
    <w:rsid w:val="007123DE"/>
    <w:rsid w:val="00712BD7"/>
    <w:rsid w:val="00713C9B"/>
    <w:rsid w:val="007200CC"/>
    <w:rsid w:val="00720DAC"/>
    <w:rsid w:val="00721147"/>
    <w:rsid w:val="007229A6"/>
    <w:rsid w:val="007231C8"/>
    <w:rsid w:val="0072507F"/>
    <w:rsid w:val="0072693B"/>
    <w:rsid w:val="007279B2"/>
    <w:rsid w:val="0073095D"/>
    <w:rsid w:val="00733B6E"/>
    <w:rsid w:val="00733C68"/>
    <w:rsid w:val="0073407A"/>
    <w:rsid w:val="0073409F"/>
    <w:rsid w:val="007353E6"/>
    <w:rsid w:val="00737997"/>
    <w:rsid w:val="007402D0"/>
    <w:rsid w:val="007406FA"/>
    <w:rsid w:val="007429FA"/>
    <w:rsid w:val="00742AA2"/>
    <w:rsid w:val="00742CB4"/>
    <w:rsid w:val="007438B3"/>
    <w:rsid w:val="00744CB6"/>
    <w:rsid w:val="0074514D"/>
    <w:rsid w:val="007470F9"/>
    <w:rsid w:val="007478BC"/>
    <w:rsid w:val="00747BE6"/>
    <w:rsid w:val="007501AB"/>
    <w:rsid w:val="0075080F"/>
    <w:rsid w:val="00750D41"/>
    <w:rsid w:val="0075170A"/>
    <w:rsid w:val="00751E96"/>
    <w:rsid w:val="0075212C"/>
    <w:rsid w:val="007527A4"/>
    <w:rsid w:val="00752AB4"/>
    <w:rsid w:val="00752E9B"/>
    <w:rsid w:val="00755090"/>
    <w:rsid w:val="00757D21"/>
    <w:rsid w:val="0076104B"/>
    <w:rsid w:val="007619A4"/>
    <w:rsid w:val="00762AD2"/>
    <w:rsid w:val="00762F4F"/>
    <w:rsid w:val="00762F98"/>
    <w:rsid w:val="00763058"/>
    <w:rsid w:val="00763E65"/>
    <w:rsid w:val="00764171"/>
    <w:rsid w:val="007646E1"/>
    <w:rsid w:val="00765616"/>
    <w:rsid w:val="00765EE8"/>
    <w:rsid w:val="007672F7"/>
    <w:rsid w:val="0076770F"/>
    <w:rsid w:val="00767B45"/>
    <w:rsid w:val="00770BF0"/>
    <w:rsid w:val="00771D69"/>
    <w:rsid w:val="00772B73"/>
    <w:rsid w:val="0077443B"/>
    <w:rsid w:val="007764CD"/>
    <w:rsid w:val="00777369"/>
    <w:rsid w:val="00781CA8"/>
    <w:rsid w:val="007820D5"/>
    <w:rsid w:val="00782533"/>
    <w:rsid w:val="0078318B"/>
    <w:rsid w:val="00783E7C"/>
    <w:rsid w:val="00784C38"/>
    <w:rsid w:val="00785AC9"/>
    <w:rsid w:val="00786BBB"/>
    <w:rsid w:val="007876FD"/>
    <w:rsid w:val="00787FC9"/>
    <w:rsid w:val="00793051"/>
    <w:rsid w:val="00794CA8"/>
    <w:rsid w:val="00794FCB"/>
    <w:rsid w:val="00796078"/>
    <w:rsid w:val="00796890"/>
    <w:rsid w:val="00797E3F"/>
    <w:rsid w:val="007A0360"/>
    <w:rsid w:val="007A1480"/>
    <w:rsid w:val="007A2B52"/>
    <w:rsid w:val="007A34F7"/>
    <w:rsid w:val="007A3520"/>
    <w:rsid w:val="007A36F1"/>
    <w:rsid w:val="007A5884"/>
    <w:rsid w:val="007A616C"/>
    <w:rsid w:val="007A61E1"/>
    <w:rsid w:val="007A69B4"/>
    <w:rsid w:val="007A7A78"/>
    <w:rsid w:val="007A7EE1"/>
    <w:rsid w:val="007B0141"/>
    <w:rsid w:val="007B0312"/>
    <w:rsid w:val="007B09A2"/>
    <w:rsid w:val="007B21D9"/>
    <w:rsid w:val="007B494C"/>
    <w:rsid w:val="007B6BB6"/>
    <w:rsid w:val="007B70FA"/>
    <w:rsid w:val="007B7ACE"/>
    <w:rsid w:val="007B7C7E"/>
    <w:rsid w:val="007C13B4"/>
    <w:rsid w:val="007C1C05"/>
    <w:rsid w:val="007C1E26"/>
    <w:rsid w:val="007C2DF7"/>
    <w:rsid w:val="007C2E98"/>
    <w:rsid w:val="007C33B1"/>
    <w:rsid w:val="007C376E"/>
    <w:rsid w:val="007C482C"/>
    <w:rsid w:val="007C594A"/>
    <w:rsid w:val="007C6902"/>
    <w:rsid w:val="007C6AB7"/>
    <w:rsid w:val="007D1069"/>
    <w:rsid w:val="007D18EC"/>
    <w:rsid w:val="007D2CA6"/>
    <w:rsid w:val="007D4466"/>
    <w:rsid w:val="007D44CF"/>
    <w:rsid w:val="007D4C61"/>
    <w:rsid w:val="007D5763"/>
    <w:rsid w:val="007D5A78"/>
    <w:rsid w:val="007D6565"/>
    <w:rsid w:val="007E0093"/>
    <w:rsid w:val="007E0CFF"/>
    <w:rsid w:val="007E2C32"/>
    <w:rsid w:val="007E38A5"/>
    <w:rsid w:val="007E4763"/>
    <w:rsid w:val="007E5D02"/>
    <w:rsid w:val="007E77EA"/>
    <w:rsid w:val="007F031A"/>
    <w:rsid w:val="007F16A3"/>
    <w:rsid w:val="007F1E3E"/>
    <w:rsid w:val="007F2A1C"/>
    <w:rsid w:val="007F321A"/>
    <w:rsid w:val="007F3714"/>
    <w:rsid w:val="007F3FA3"/>
    <w:rsid w:val="007F4489"/>
    <w:rsid w:val="007F4CBD"/>
    <w:rsid w:val="007F6120"/>
    <w:rsid w:val="007F78A2"/>
    <w:rsid w:val="007F7CA2"/>
    <w:rsid w:val="008017BE"/>
    <w:rsid w:val="008017C5"/>
    <w:rsid w:val="0080662B"/>
    <w:rsid w:val="00807CFD"/>
    <w:rsid w:val="00810193"/>
    <w:rsid w:val="0081175B"/>
    <w:rsid w:val="00812CF7"/>
    <w:rsid w:val="00816035"/>
    <w:rsid w:val="00817488"/>
    <w:rsid w:val="00817490"/>
    <w:rsid w:val="008224E2"/>
    <w:rsid w:val="008236FB"/>
    <w:rsid w:val="00823F17"/>
    <w:rsid w:val="00824F74"/>
    <w:rsid w:val="0082523B"/>
    <w:rsid w:val="008252E8"/>
    <w:rsid w:val="008257DA"/>
    <w:rsid w:val="008262A2"/>
    <w:rsid w:val="00826C47"/>
    <w:rsid w:val="00827B56"/>
    <w:rsid w:val="00830B94"/>
    <w:rsid w:val="0083151E"/>
    <w:rsid w:val="00832430"/>
    <w:rsid w:val="00832FDA"/>
    <w:rsid w:val="008338EF"/>
    <w:rsid w:val="008356EE"/>
    <w:rsid w:val="00835BF0"/>
    <w:rsid w:val="0083671A"/>
    <w:rsid w:val="00836723"/>
    <w:rsid w:val="00837766"/>
    <w:rsid w:val="00841E54"/>
    <w:rsid w:val="008421FF"/>
    <w:rsid w:val="008429A2"/>
    <w:rsid w:val="00843766"/>
    <w:rsid w:val="00843FA8"/>
    <w:rsid w:val="00844132"/>
    <w:rsid w:val="008450A4"/>
    <w:rsid w:val="0084531A"/>
    <w:rsid w:val="00845BD1"/>
    <w:rsid w:val="008469D2"/>
    <w:rsid w:val="00847FC4"/>
    <w:rsid w:val="00850BBE"/>
    <w:rsid w:val="00850DE5"/>
    <w:rsid w:val="00851290"/>
    <w:rsid w:val="00851A78"/>
    <w:rsid w:val="00852262"/>
    <w:rsid w:val="00852B50"/>
    <w:rsid w:val="008530A8"/>
    <w:rsid w:val="00853BB7"/>
    <w:rsid w:val="0085422F"/>
    <w:rsid w:val="00854E01"/>
    <w:rsid w:val="00855162"/>
    <w:rsid w:val="0085533A"/>
    <w:rsid w:val="00856311"/>
    <w:rsid w:val="00856619"/>
    <w:rsid w:val="00856D0B"/>
    <w:rsid w:val="008573D1"/>
    <w:rsid w:val="0085775B"/>
    <w:rsid w:val="00857D27"/>
    <w:rsid w:val="00860070"/>
    <w:rsid w:val="0086646A"/>
    <w:rsid w:val="00866513"/>
    <w:rsid w:val="00867236"/>
    <w:rsid w:val="00867D60"/>
    <w:rsid w:val="008716E0"/>
    <w:rsid w:val="00872B57"/>
    <w:rsid w:val="00873EC8"/>
    <w:rsid w:val="0087496A"/>
    <w:rsid w:val="00874AB9"/>
    <w:rsid w:val="00875AA7"/>
    <w:rsid w:val="00875AFF"/>
    <w:rsid w:val="00877CA2"/>
    <w:rsid w:val="00880005"/>
    <w:rsid w:val="00882899"/>
    <w:rsid w:val="00883BE3"/>
    <w:rsid w:val="0088431C"/>
    <w:rsid w:val="0088495F"/>
    <w:rsid w:val="00884FCF"/>
    <w:rsid w:val="00885A1F"/>
    <w:rsid w:val="00886E61"/>
    <w:rsid w:val="00887614"/>
    <w:rsid w:val="00887A27"/>
    <w:rsid w:val="00892049"/>
    <w:rsid w:val="00892627"/>
    <w:rsid w:val="008927D6"/>
    <w:rsid w:val="00892E4C"/>
    <w:rsid w:val="0089377D"/>
    <w:rsid w:val="008941B9"/>
    <w:rsid w:val="00894B86"/>
    <w:rsid w:val="00895797"/>
    <w:rsid w:val="00895D0B"/>
    <w:rsid w:val="00896648"/>
    <w:rsid w:val="00897143"/>
    <w:rsid w:val="0089783B"/>
    <w:rsid w:val="008A10DE"/>
    <w:rsid w:val="008A3D66"/>
    <w:rsid w:val="008A4430"/>
    <w:rsid w:val="008A46D5"/>
    <w:rsid w:val="008A491C"/>
    <w:rsid w:val="008B22A3"/>
    <w:rsid w:val="008B368A"/>
    <w:rsid w:val="008B4F20"/>
    <w:rsid w:val="008B57F9"/>
    <w:rsid w:val="008B588E"/>
    <w:rsid w:val="008B6004"/>
    <w:rsid w:val="008B6442"/>
    <w:rsid w:val="008B6904"/>
    <w:rsid w:val="008B76E6"/>
    <w:rsid w:val="008B7A17"/>
    <w:rsid w:val="008C01D3"/>
    <w:rsid w:val="008C0496"/>
    <w:rsid w:val="008C2501"/>
    <w:rsid w:val="008C38D6"/>
    <w:rsid w:val="008C4BCA"/>
    <w:rsid w:val="008C4CC7"/>
    <w:rsid w:val="008C52C7"/>
    <w:rsid w:val="008C5E59"/>
    <w:rsid w:val="008C6C4F"/>
    <w:rsid w:val="008C7E75"/>
    <w:rsid w:val="008D08DD"/>
    <w:rsid w:val="008D093A"/>
    <w:rsid w:val="008D0BDA"/>
    <w:rsid w:val="008D1CED"/>
    <w:rsid w:val="008D20C2"/>
    <w:rsid w:val="008D2FA6"/>
    <w:rsid w:val="008D316F"/>
    <w:rsid w:val="008D5528"/>
    <w:rsid w:val="008D55FC"/>
    <w:rsid w:val="008D73E1"/>
    <w:rsid w:val="008D7DE5"/>
    <w:rsid w:val="008E0B2D"/>
    <w:rsid w:val="008E3074"/>
    <w:rsid w:val="008E4524"/>
    <w:rsid w:val="008E5571"/>
    <w:rsid w:val="008E58CA"/>
    <w:rsid w:val="008E6335"/>
    <w:rsid w:val="008E7013"/>
    <w:rsid w:val="008F0F29"/>
    <w:rsid w:val="008F1942"/>
    <w:rsid w:val="008F21F8"/>
    <w:rsid w:val="008F4DB4"/>
    <w:rsid w:val="008F5989"/>
    <w:rsid w:val="008F5A92"/>
    <w:rsid w:val="008F5BCF"/>
    <w:rsid w:val="008F5F20"/>
    <w:rsid w:val="008F6507"/>
    <w:rsid w:val="008F78CF"/>
    <w:rsid w:val="00900AB3"/>
    <w:rsid w:val="00901071"/>
    <w:rsid w:val="009026DF"/>
    <w:rsid w:val="00902F21"/>
    <w:rsid w:val="00903CE3"/>
    <w:rsid w:val="00904161"/>
    <w:rsid w:val="00905A4A"/>
    <w:rsid w:val="00905D3B"/>
    <w:rsid w:val="00911A48"/>
    <w:rsid w:val="00911C65"/>
    <w:rsid w:val="0091264A"/>
    <w:rsid w:val="009141C1"/>
    <w:rsid w:val="00916D3D"/>
    <w:rsid w:val="0091709A"/>
    <w:rsid w:val="00917D53"/>
    <w:rsid w:val="009212A1"/>
    <w:rsid w:val="0092252B"/>
    <w:rsid w:val="00922564"/>
    <w:rsid w:val="00922EDB"/>
    <w:rsid w:val="00922F97"/>
    <w:rsid w:val="00923430"/>
    <w:rsid w:val="00923744"/>
    <w:rsid w:val="00924673"/>
    <w:rsid w:val="009264F6"/>
    <w:rsid w:val="00926956"/>
    <w:rsid w:val="00926E89"/>
    <w:rsid w:val="00930342"/>
    <w:rsid w:val="00930B6C"/>
    <w:rsid w:val="00931858"/>
    <w:rsid w:val="00931EA8"/>
    <w:rsid w:val="009327EA"/>
    <w:rsid w:val="00933E0D"/>
    <w:rsid w:val="00934145"/>
    <w:rsid w:val="009343DC"/>
    <w:rsid w:val="00934EC6"/>
    <w:rsid w:val="0093525D"/>
    <w:rsid w:val="00935C60"/>
    <w:rsid w:val="00935F59"/>
    <w:rsid w:val="00936C74"/>
    <w:rsid w:val="00937253"/>
    <w:rsid w:val="0093768B"/>
    <w:rsid w:val="00940994"/>
    <w:rsid w:val="0094123D"/>
    <w:rsid w:val="00943579"/>
    <w:rsid w:val="009436DB"/>
    <w:rsid w:val="00943C1A"/>
    <w:rsid w:val="009440EF"/>
    <w:rsid w:val="00945C57"/>
    <w:rsid w:val="0094635B"/>
    <w:rsid w:val="00950154"/>
    <w:rsid w:val="00950CC7"/>
    <w:rsid w:val="009513B8"/>
    <w:rsid w:val="00951ADC"/>
    <w:rsid w:val="00951B2C"/>
    <w:rsid w:val="0095406B"/>
    <w:rsid w:val="00954ACE"/>
    <w:rsid w:val="00955599"/>
    <w:rsid w:val="0095572D"/>
    <w:rsid w:val="00956E1D"/>
    <w:rsid w:val="00960D29"/>
    <w:rsid w:val="009613E6"/>
    <w:rsid w:val="0096143F"/>
    <w:rsid w:val="00961634"/>
    <w:rsid w:val="00961686"/>
    <w:rsid w:val="00963164"/>
    <w:rsid w:val="00963E95"/>
    <w:rsid w:val="00964730"/>
    <w:rsid w:val="00965A4A"/>
    <w:rsid w:val="009661AB"/>
    <w:rsid w:val="00966A14"/>
    <w:rsid w:val="009676F4"/>
    <w:rsid w:val="00970F6E"/>
    <w:rsid w:val="00972372"/>
    <w:rsid w:val="0097271B"/>
    <w:rsid w:val="00972DDE"/>
    <w:rsid w:val="00973071"/>
    <w:rsid w:val="00973B07"/>
    <w:rsid w:val="00974B11"/>
    <w:rsid w:val="00974FFB"/>
    <w:rsid w:val="009762DC"/>
    <w:rsid w:val="0097710F"/>
    <w:rsid w:val="00977EAC"/>
    <w:rsid w:val="0098088D"/>
    <w:rsid w:val="009816FB"/>
    <w:rsid w:val="00981757"/>
    <w:rsid w:val="00982B04"/>
    <w:rsid w:val="00983C2F"/>
    <w:rsid w:val="009855DE"/>
    <w:rsid w:val="0099007D"/>
    <w:rsid w:val="0099153D"/>
    <w:rsid w:val="00991A3C"/>
    <w:rsid w:val="00992324"/>
    <w:rsid w:val="00992550"/>
    <w:rsid w:val="00992FFE"/>
    <w:rsid w:val="0099335B"/>
    <w:rsid w:val="0099598A"/>
    <w:rsid w:val="00995A16"/>
    <w:rsid w:val="00996148"/>
    <w:rsid w:val="00996A4C"/>
    <w:rsid w:val="00996C3C"/>
    <w:rsid w:val="00996C73"/>
    <w:rsid w:val="00996CC2"/>
    <w:rsid w:val="009A0DB9"/>
    <w:rsid w:val="009A2D09"/>
    <w:rsid w:val="009A33B3"/>
    <w:rsid w:val="009A3BA3"/>
    <w:rsid w:val="009A3E38"/>
    <w:rsid w:val="009A6199"/>
    <w:rsid w:val="009A61A7"/>
    <w:rsid w:val="009A729D"/>
    <w:rsid w:val="009B0A64"/>
    <w:rsid w:val="009B2CE1"/>
    <w:rsid w:val="009B4239"/>
    <w:rsid w:val="009B4F73"/>
    <w:rsid w:val="009B5D5E"/>
    <w:rsid w:val="009B68FF"/>
    <w:rsid w:val="009C0CEB"/>
    <w:rsid w:val="009C0D94"/>
    <w:rsid w:val="009C42FE"/>
    <w:rsid w:val="009C725E"/>
    <w:rsid w:val="009D0207"/>
    <w:rsid w:val="009D0CC6"/>
    <w:rsid w:val="009D1A9A"/>
    <w:rsid w:val="009D1D85"/>
    <w:rsid w:val="009D25CD"/>
    <w:rsid w:val="009D3363"/>
    <w:rsid w:val="009D3647"/>
    <w:rsid w:val="009D3CEE"/>
    <w:rsid w:val="009D7160"/>
    <w:rsid w:val="009E0D96"/>
    <w:rsid w:val="009E1489"/>
    <w:rsid w:val="009E21CC"/>
    <w:rsid w:val="009E2599"/>
    <w:rsid w:val="009F0399"/>
    <w:rsid w:val="009F06BD"/>
    <w:rsid w:val="009F21B7"/>
    <w:rsid w:val="009F3B96"/>
    <w:rsid w:val="009F59A0"/>
    <w:rsid w:val="00A00556"/>
    <w:rsid w:val="00A00913"/>
    <w:rsid w:val="00A015A2"/>
    <w:rsid w:val="00A01E0E"/>
    <w:rsid w:val="00A022F5"/>
    <w:rsid w:val="00A03066"/>
    <w:rsid w:val="00A0399B"/>
    <w:rsid w:val="00A03B47"/>
    <w:rsid w:val="00A04688"/>
    <w:rsid w:val="00A059F1"/>
    <w:rsid w:val="00A060CF"/>
    <w:rsid w:val="00A068AF"/>
    <w:rsid w:val="00A06D41"/>
    <w:rsid w:val="00A0766E"/>
    <w:rsid w:val="00A13C18"/>
    <w:rsid w:val="00A144C2"/>
    <w:rsid w:val="00A14598"/>
    <w:rsid w:val="00A15244"/>
    <w:rsid w:val="00A152D7"/>
    <w:rsid w:val="00A1629B"/>
    <w:rsid w:val="00A166BF"/>
    <w:rsid w:val="00A17441"/>
    <w:rsid w:val="00A218BA"/>
    <w:rsid w:val="00A22085"/>
    <w:rsid w:val="00A23137"/>
    <w:rsid w:val="00A23288"/>
    <w:rsid w:val="00A237ED"/>
    <w:rsid w:val="00A2425A"/>
    <w:rsid w:val="00A25506"/>
    <w:rsid w:val="00A2596B"/>
    <w:rsid w:val="00A25BA8"/>
    <w:rsid w:val="00A26E7A"/>
    <w:rsid w:val="00A2749D"/>
    <w:rsid w:val="00A30002"/>
    <w:rsid w:val="00A30B48"/>
    <w:rsid w:val="00A31AC5"/>
    <w:rsid w:val="00A34924"/>
    <w:rsid w:val="00A34D30"/>
    <w:rsid w:val="00A353C5"/>
    <w:rsid w:val="00A357B7"/>
    <w:rsid w:val="00A36669"/>
    <w:rsid w:val="00A36BDD"/>
    <w:rsid w:val="00A36CAB"/>
    <w:rsid w:val="00A36ED2"/>
    <w:rsid w:val="00A37655"/>
    <w:rsid w:val="00A40A54"/>
    <w:rsid w:val="00A40C08"/>
    <w:rsid w:val="00A41466"/>
    <w:rsid w:val="00A421F9"/>
    <w:rsid w:val="00A423CC"/>
    <w:rsid w:val="00A426E3"/>
    <w:rsid w:val="00A438C3"/>
    <w:rsid w:val="00A45FBF"/>
    <w:rsid w:val="00A50F8D"/>
    <w:rsid w:val="00A5225E"/>
    <w:rsid w:val="00A5231F"/>
    <w:rsid w:val="00A52517"/>
    <w:rsid w:val="00A5317C"/>
    <w:rsid w:val="00A53EBF"/>
    <w:rsid w:val="00A5408C"/>
    <w:rsid w:val="00A55446"/>
    <w:rsid w:val="00A55545"/>
    <w:rsid w:val="00A55D13"/>
    <w:rsid w:val="00A56CB4"/>
    <w:rsid w:val="00A57A7C"/>
    <w:rsid w:val="00A605E7"/>
    <w:rsid w:val="00A60632"/>
    <w:rsid w:val="00A6063F"/>
    <w:rsid w:val="00A6067F"/>
    <w:rsid w:val="00A6098A"/>
    <w:rsid w:val="00A60A79"/>
    <w:rsid w:val="00A62055"/>
    <w:rsid w:val="00A62F52"/>
    <w:rsid w:val="00A6336A"/>
    <w:rsid w:val="00A6383C"/>
    <w:rsid w:val="00A64288"/>
    <w:rsid w:val="00A646CD"/>
    <w:rsid w:val="00A65A30"/>
    <w:rsid w:val="00A65A62"/>
    <w:rsid w:val="00A663D9"/>
    <w:rsid w:val="00A67FAA"/>
    <w:rsid w:val="00A709A4"/>
    <w:rsid w:val="00A70ECD"/>
    <w:rsid w:val="00A71431"/>
    <w:rsid w:val="00A7198C"/>
    <w:rsid w:val="00A733AF"/>
    <w:rsid w:val="00A74655"/>
    <w:rsid w:val="00A74D00"/>
    <w:rsid w:val="00A75D8D"/>
    <w:rsid w:val="00A761F8"/>
    <w:rsid w:val="00A8056D"/>
    <w:rsid w:val="00A82201"/>
    <w:rsid w:val="00A822E4"/>
    <w:rsid w:val="00A82BE8"/>
    <w:rsid w:val="00A90E41"/>
    <w:rsid w:val="00A91845"/>
    <w:rsid w:val="00A9215D"/>
    <w:rsid w:val="00A956EB"/>
    <w:rsid w:val="00A95851"/>
    <w:rsid w:val="00A96752"/>
    <w:rsid w:val="00A9765E"/>
    <w:rsid w:val="00A97CDA"/>
    <w:rsid w:val="00AA032E"/>
    <w:rsid w:val="00AA0CF2"/>
    <w:rsid w:val="00AA1E8C"/>
    <w:rsid w:val="00AA25EA"/>
    <w:rsid w:val="00AA3E70"/>
    <w:rsid w:val="00AA5B35"/>
    <w:rsid w:val="00AB1990"/>
    <w:rsid w:val="00AB1CF3"/>
    <w:rsid w:val="00AB23DF"/>
    <w:rsid w:val="00AB3775"/>
    <w:rsid w:val="00AB3805"/>
    <w:rsid w:val="00AB3911"/>
    <w:rsid w:val="00AB40B9"/>
    <w:rsid w:val="00AB4563"/>
    <w:rsid w:val="00AB6886"/>
    <w:rsid w:val="00AC0806"/>
    <w:rsid w:val="00AC1ADB"/>
    <w:rsid w:val="00AC2585"/>
    <w:rsid w:val="00AC3948"/>
    <w:rsid w:val="00AC4D59"/>
    <w:rsid w:val="00AC5E4B"/>
    <w:rsid w:val="00AC5F5C"/>
    <w:rsid w:val="00AC6BB4"/>
    <w:rsid w:val="00AD0553"/>
    <w:rsid w:val="00AD254B"/>
    <w:rsid w:val="00AD3107"/>
    <w:rsid w:val="00AD3708"/>
    <w:rsid w:val="00AD3E2E"/>
    <w:rsid w:val="00AD4DBC"/>
    <w:rsid w:val="00AD5814"/>
    <w:rsid w:val="00AD5C99"/>
    <w:rsid w:val="00AD6412"/>
    <w:rsid w:val="00AD7435"/>
    <w:rsid w:val="00AE2FC7"/>
    <w:rsid w:val="00AE3E66"/>
    <w:rsid w:val="00AE46FF"/>
    <w:rsid w:val="00AE4CAC"/>
    <w:rsid w:val="00AE4EF5"/>
    <w:rsid w:val="00AE580C"/>
    <w:rsid w:val="00AE5AA8"/>
    <w:rsid w:val="00AE5B26"/>
    <w:rsid w:val="00AE7785"/>
    <w:rsid w:val="00AE7CC9"/>
    <w:rsid w:val="00AE7E31"/>
    <w:rsid w:val="00AF17F2"/>
    <w:rsid w:val="00AF21E4"/>
    <w:rsid w:val="00AF2C35"/>
    <w:rsid w:val="00AF376F"/>
    <w:rsid w:val="00AF4380"/>
    <w:rsid w:val="00AF513F"/>
    <w:rsid w:val="00AF5DCD"/>
    <w:rsid w:val="00B022DC"/>
    <w:rsid w:val="00B02C50"/>
    <w:rsid w:val="00B03D28"/>
    <w:rsid w:val="00B0780F"/>
    <w:rsid w:val="00B07D57"/>
    <w:rsid w:val="00B11E49"/>
    <w:rsid w:val="00B125CD"/>
    <w:rsid w:val="00B13521"/>
    <w:rsid w:val="00B143E4"/>
    <w:rsid w:val="00B15738"/>
    <w:rsid w:val="00B16C08"/>
    <w:rsid w:val="00B171B0"/>
    <w:rsid w:val="00B174D2"/>
    <w:rsid w:val="00B174E9"/>
    <w:rsid w:val="00B17AEB"/>
    <w:rsid w:val="00B17C61"/>
    <w:rsid w:val="00B20FEC"/>
    <w:rsid w:val="00B2180D"/>
    <w:rsid w:val="00B21D74"/>
    <w:rsid w:val="00B22DE1"/>
    <w:rsid w:val="00B24061"/>
    <w:rsid w:val="00B24303"/>
    <w:rsid w:val="00B26240"/>
    <w:rsid w:val="00B26880"/>
    <w:rsid w:val="00B2767B"/>
    <w:rsid w:val="00B27DD6"/>
    <w:rsid w:val="00B301DD"/>
    <w:rsid w:val="00B31353"/>
    <w:rsid w:val="00B32CB9"/>
    <w:rsid w:val="00B32E90"/>
    <w:rsid w:val="00B33A57"/>
    <w:rsid w:val="00B34ED3"/>
    <w:rsid w:val="00B36316"/>
    <w:rsid w:val="00B363B3"/>
    <w:rsid w:val="00B366A0"/>
    <w:rsid w:val="00B3749C"/>
    <w:rsid w:val="00B408AC"/>
    <w:rsid w:val="00B41289"/>
    <w:rsid w:val="00B41DCE"/>
    <w:rsid w:val="00B43F4A"/>
    <w:rsid w:val="00B4463D"/>
    <w:rsid w:val="00B45134"/>
    <w:rsid w:val="00B45FAA"/>
    <w:rsid w:val="00B46C69"/>
    <w:rsid w:val="00B476B4"/>
    <w:rsid w:val="00B478AA"/>
    <w:rsid w:val="00B47A90"/>
    <w:rsid w:val="00B47E44"/>
    <w:rsid w:val="00B50B83"/>
    <w:rsid w:val="00B517A8"/>
    <w:rsid w:val="00B53744"/>
    <w:rsid w:val="00B53AA2"/>
    <w:rsid w:val="00B54070"/>
    <w:rsid w:val="00B5442A"/>
    <w:rsid w:val="00B56F27"/>
    <w:rsid w:val="00B57CDE"/>
    <w:rsid w:val="00B604DA"/>
    <w:rsid w:val="00B61453"/>
    <w:rsid w:val="00B61BF1"/>
    <w:rsid w:val="00B62C53"/>
    <w:rsid w:val="00B65863"/>
    <w:rsid w:val="00B661DB"/>
    <w:rsid w:val="00B706B9"/>
    <w:rsid w:val="00B708E6"/>
    <w:rsid w:val="00B7172C"/>
    <w:rsid w:val="00B724CA"/>
    <w:rsid w:val="00B729FD"/>
    <w:rsid w:val="00B73C7F"/>
    <w:rsid w:val="00B74036"/>
    <w:rsid w:val="00B74BDF"/>
    <w:rsid w:val="00B74E5A"/>
    <w:rsid w:val="00B757DA"/>
    <w:rsid w:val="00B75A93"/>
    <w:rsid w:val="00B76D3E"/>
    <w:rsid w:val="00B80254"/>
    <w:rsid w:val="00B80DF3"/>
    <w:rsid w:val="00B811D8"/>
    <w:rsid w:val="00B81868"/>
    <w:rsid w:val="00B81CC0"/>
    <w:rsid w:val="00B82E6C"/>
    <w:rsid w:val="00B83060"/>
    <w:rsid w:val="00B832B0"/>
    <w:rsid w:val="00B84726"/>
    <w:rsid w:val="00B849B1"/>
    <w:rsid w:val="00B869AB"/>
    <w:rsid w:val="00B869FA"/>
    <w:rsid w:val="00B86C84"/>
    <w:rsid w:val="00B86CC9"/>
    <w:rsid w:val="00B87466"/>
    <w:rsid w:val="00B9143E"/>
    <w:rsid w:val="00B925DA"/>
    <w:rsid w:val="00B92F38"/>
    <w:rsid w:val="00B93AD0"/>
    <w:rsid w:val="00B9405E"/>
    <w:rsid w:val="00B94E97"/>
    <w:rsid w:val="00B964AE"/>
    <w:rsid w:val="00B97B81"/>
    <w:rsid w:val="00BA008E"/>
    <w:rsid w:val="00BA03F0"/>
    <w:rsid w:val="00BA26C0"/>
    <w:rsid w:val="00BA286F"/>
    <w:rsid w:val="00BA290E"/>
    <w:rsid w:val="00BA509B"/>
    <w:rsid w:val="00BA5129"/>
    <w:rsid w:val="00BA59BA"/>
    <w:rsid w:val="00BA5BAB"/>
    <w:rsid w:val="00BA657C"/>
    <w:rsid w:val="00BA6A47"/>
    <w:rsid w:val="00BA705B"/>
    <w:rsid w:val="00BA71B8"/>
    <w:rsid w:val="00BB0B00"/>
    <w:rsid w:val="00BB0EB9"/>
    <w:rsid w:val="00BB1D16"/>
    <w:rsid w:val="00BB28DC"/>
    <w:rsid w:val="00BB33C5"/>
    <w:rsid w:val="00BB3E54"/>
    <w:rsid w:val="00BB6274"/>
    <w:rsid w:val="00BB67B7"/>
    <w:rsid w:val="00BC0430"/>
    <w:rsid w:val="00BC1BAF"/>
    <w:rsid w:val="00BC26BA"/>
    <w:rsid w:val="00BC31AF"/>
    <w:rsid w:val="00BC3E1A"/>
    <w:rsid w:val="00BC442F"/>
    <w:rsid w:val="00BC4F9D"/>
    <w:rsid w:val="00BC7743"/>
    <w:rsid w:val="00BC78A4"/>
    <w:rsid w:val="00BD094E"/>
    <w:rsid w:val="00BD1DA6"/>
    <w:rsid w:val="00BD25F1"/>
    <w:rsid w:val="00BD3AFB"/>
    <w:rsid w:val="00BD4160"/>
    <w:rsid w:val="00BD5306"/>
    <w:rsid w:val="00BD58A2"/>
    <w:rsid w:val="00BD6062"/>
    <w:rsid w:val="00BD67D0"/>
    <w:rsid w:val="00BD688B"/>
    <w:rsid w:val="00BD6987"/>
    <w:rsid w:val="00BD6C63"/>
    <w:rsid w:val="00BD700C"/>
    <w:rsid w:val="00BD70AF"/>
    <w:rsid w:val="00BE061F"/>
    <w:rsid w:val="00BE1C5C"/>
    <w:rsid w:val="00BE30AF"/>
    <w:rsid w:val="00BE54CD"/>
    <w:rsid w:val="00BE64B1"/>
    <w:rsid w:val="00BF00D3"/>
    <w:rsid w:val="00BF038B"/>
    <w:rsid w:val="00BF0781"/>
    <w:rsid w:val="00BF0BDD"/>
    <w:rsid w:val="00BF1679"/>
    <w:rsid w:val="00BF3589"/>
    <w:rsid w:val="00BF3E87"/>
    <w:rsid w:val="00BF4235"/>
    <w:rsid w:val="00BF4D5F"/>
    <w:rsid w:val="00BF64B4"/>
    <w:rsid w:val="00BF67F8"/>
    <w:rsid w:val="00BF7324"/>
    <w:rsid w:val="00BF75E6"/>
    <w:rsid w:val="00BF7FAC"/>
    <w:rsid w:val="00C0286E"/>
    <w:rsid w:val="00C02F8F"/>
    <w:rsid w:val="00C05668"/>
    <w:rsid w:val="00C0644D"/>
    <w:rsid w:val="00C0762B"/>
    <w:rsid w:val="00C07A08"/>
    <w:rsid w:val="00C07AE5"/>
    <w:rsid w:val="00C1009D"/>
    <w:rsid w:val="00C109D0"/>
    <w:rsid w:val="00C115BD"/>
    <w:rsid w:val="00C117B7"/>
    <w:rsid w:val="00C11BCF"/>
    <w:rsid w:val="00C12404"/>
    <w:rsid w:val="00C12F24"/>
    <w:rsid w:val="00C1349A"/>
    <w:rsid w:val="00C15D69"/>
    <w:rsid w:val="00C167C1"/>
    <w:rsid w:val="00C168DC"/>
    <w:rsid w:val="00C16C8D"/>
    <w:rsid w:val="00C173D3"/>
    <w:rsid w:val="00C2006D"/>
    <w:rsid w:val="00C20836"/>
    <w:rsid w:val="00C21FFC"/>
    <w:rsid w:val="00C23AEF"/>
    <w:rsid w:val="00C2458B"/>
    <w:rsid w:val="00C24AD1"/>
    <w:rsid w:val="00C25196"/>
    <w:rsid w:val="00C25224"/>
    <w:rsid w:val="00C25457"/>
    <w:rsid w:val="00C2697C"/>
    <w:rsid w:val="00C30EBB"/>
    <w:rsid w:val="00C312E6"/>
    <w:rsid w:val="00C313BE"/>
    <w:rsid w:val="00C31CFD"/>
    <w:rsid w:val="00C32081"/>
    <w:rsid w:val="00C32B59"/>
    <w:rsid w:val="00C33C77"/>
    <w:rsid w:val="00C36955"/>
    <w:rsid w:val="00C40BA8"/>
    <w:rsid w:val="00C41D3C"/>
    <w:rsid w:val="00C43829"/>
    <w:rsid w:val="00C44A2A"/>
    <w:rsid w:val="00C45172"/>
    <w:rsid w:val="00C45936"/>
    <w:rsid w:val="00C45D30"/>
    <w:rsid w:val="00C46517"/>
    <w:rsid w:val="00C46E58"/>
    <w:rsid w:val="00C4751A"/>
    <w:rsid w:val="00C47CDD"/>
    <w:rsid w:val="00C500DF"/>
    <w:rsid w:val="00C50180"/>
    <w:rsid w:val="00C512FA"/>
    <w:rsid w:val="00C52298"/>
    <w:rsid w:val="00C52F29"/>
    <w:rsid w:val="00C52F7C"/>
    <w:rsid w:val="00C5305E"/>
    <w:rsid w:val="00C530AF"/>
    <w:rsid w:val="00C5356D"/>
    <w:rsid w:val="00C55453"/>
    <w:rsid w:val="00C554DF"/>
    <w:rsid w:val="00C57580"/>
    <w:rsid w:val="00C57AC8"/>
    <w:rsid w:val="00C60043"/>
    <w:rsid w:val="00C60557"/>
    <w:rsid w:val="00C62AFE"/>
    <w:rsid w:val="00C6308B"/>
    <w:rsid w:val="00C6620B"/>
    <w:rsid w:val="00C673D7"/>
    <w:rsid w:val="00C67D92"/>
    <w:rsid w:val="00C70862"/>
    <w:rsid w:val="00C715C8"/>
    <w:rsid w:val="00C7277C"/>
    <w:rsid w:val="00C731C4"/>
    <w:rsid w:val="00C73548"/>
    <w:rsid w:val="00C73B52"/>
    <w:rsid w:val="00C74251"/>
    <w:rsid w:val="00C74E41"/>
    <w:rsid w:val="00C7558A"/>
    <w:rsid w:val="00C76DD8"/>
    <w:rsid w:val="00C77493"/>
    <w:rsid w:val="00C80198"/>
    <w:rsid w:val="00C84073"/>
    <w:rsid w:val="00C84767"/>
    <w:rsid w:val="00C86825"/>
    <w:rsid w:val="00C878F9"/>
    <w:rsid w:val="00C87FEB"/>
    <w:rsid w:val="00C90085"/>
    <w:rsid w:val="00C91AC0"/>
    <w:rsid w:val="00C92727"/>
    <w:rsid w:val="00C93BDA"/>
    <w:rsid w:val="00C94794"/>
    <w:rsid w:val="00C953E8"/>
    <w:rsid w:val="00C97529"/>
    <w:rsid w:val="00C9786C"/>
    <w:rsid w:val="00C97C38"/>
    <w:rsid w:val="00CA0301"/>
    <w:rsid w:val="00CA051D"/>
    <w:rsid w:val="00CA0C40"/>
    <w:rsid w:val="00CA1247"/>
    <w:rsid w:val="00CA1788"/>
    <w:rsid w:val="00CA3A4F"/>
    <w:rsid w:val="00CA4593"/>
    <w:rsid w:val="00CA50E7"/>
    <w:rsid w:val="00CA6695"/>
    <w:rsid w:val="00CA6E62"/>
    <w:rsid w:val="00CA77CE"/>
    <w:rsid w:val="00CB01D5"/>
    <w:rsid w:val="00CB0C87"/>
    <w:rsid w:val="00CB198B"/>
    <w:rsid w:val="00CB1AE3"/>
    <w:rsid w:val="00CB1DA5"/>
    <w:rsid w:val="00CB1EAA"/>
    <w:rsid w:val="00CB2832"/>
    <w:rsid w:val="00CB2AC9"/>
    <w:rsid w:val="00CB2C1B"/>
    <w:rsid w:val="00CB4860"/>
    <w:rsid w:val="00CB6105"/>
    <w:rsid w:val="00CB67D2"/>
    <w:rsid w:val="00CB687C"/>
    <w:rsid w:val="00CB6BBD"/>
    <w:rsid w:val="00CB71FE"/>
    <w:rsid w:val="00CC0BE5"/>
    <w:rsid w:val="00CC2524"/>
    <w:rsid w:val="00CC287A"/>
    <w:rsid w:val="00CC2CAA"/>
    <w:rsid w:val="00CC3408"/>
    <w:rsid w:val="00CC612A"/>
    <w:rsid w:val="00CC731B"/>
    <w:rsid w:val="00CC7A9B"/>
    <w:rsid w:val="00CC7F66"/>
    <w:rsid w:val="00CD0F80"/>
    <w:rsid w:val="00CD1922"/>
    <w:rsid w:val="00CD2C98"/>
    <w:rsid w:val="00CD33DF"/>
    <w:rsid w:val="00CD48D4"/>
    <w:rsid w:val="00CD4949"/>
    <w:rsid w:val="00CD6B07"/>
    <w:rsid w:val="00CD6E4F"/>
    <w:rsid w:val="00CD78B5"/>
    <w:rsid w:val="00CD7C80"/>
    <w:rsid w:val="00CE0E0C"/>
    <w:rsid w:val="00CE1EEC"/>
    <w:rsid w:val="00CE26C2"/>
    <w:rsid w:val="00CE3162"/>
    <w:rsid w:val="00CE470B"/>
    <w:rsid w:val="00CE5683"/>
    <w:rsid w:val="00CE6C1A"/>
    <w:rsid w:val="00CF04CC"/>
    <w:rsid w:val="00CF1781"/>
    <w:rsid w:val="00CF1812"/>
    <w:rsid w:val="00CF1A03"/>
    <w:rsid w:val="00CF359A"/>
    <w:rsid w:val="00CF4F4C"/>
    <w:rsid w:val="00CF5178"/>
    <w:rsid w:val="00CF618F"/>
    <w:rsid w:val="00CF6351"/>
    <w:rsid w:val="00CF6D32"/>
    <w:rsid w:val="00D014A1"/>
    <w:rsid w:val="00D03059"/>
    <w:rsid w:val="00D04563"/>
    <w:rsid w:val="00D0581A"/>
    <w:rsid w:val="00D064F0"/>
    <w:rsid w:val="00D06887"/>
    <w:rsid w:val="00D10294"/>
    <w:rsid w:val="00D11E68"/>
    <w:rsid w:val="00D12E4F"/>
    <w:rsid w:val="00D1316D"/>
    <w:rsid w:val="00D15183"/>
    <w:rsid w:val="00D16675"/>
    <w:rsid w:val="00D17CB9"/>
    <w:rsid w:val="00D20FB9"/>
    <w:rsid w:val="00D21312"/>
    <w:rsid w:val="00D22A9F"/>
    <w:rsid w:val="00D23174"/>
    <w:rsid w:val="00D246CC"/>
    <w:rsid w:val="00D25AF7"/>
    <w:rsid w:val="00D2655D"/>
    <w:rsid w:val="00D27CB4"/>
    <w:rsid w:val="00D30BCB"/>
    <w:rsid w:val="00D31E72"/>
    <w:rsid w:val="00D327AE"/>
    <w:rsid w:val="00D32D4D"/>
    <w:rsid w:val="00D35DA2"/>
    <w:rsid w:val="00D36997"/>
    <w:rsid w:val="00D40D8C"/>
    <w:rsid w:val="00D41571"/>
    <w:rsid w:val="00D4251D"/>
    <w:rsid w:val="00D42624"/>
    <w:rsid w:val="00D427BF"/>
    <w:rsid w:val="00D42AA3"/>
    <w:rsid w:val="00D42ABD"/>
    <w:rsid w:val="00D42BBD"/>
    <w:rsid w:val="00D446EC"/>
    <w:rsid w:val="00D4519E"/>
    <w:rsid w:val="00D46F27"/>
    <w:rsid w:val="00D4713B"/>
    <w:rsid w:val="00D47E91"/>
    <w:rsid w:val="00D50C04"/>
    <w:rsid w:val="00D514B9"/>
    <w:rsid w:val="00D51992"/>
    <w:rsid w:val="00D519A3"/>
    <w:rsid w:val="00D534FF"/>
    <w:rsid w:val="00D53980"/>
    <w:rsid w:val="00D550E5"/>
    <w:rsid w:val="00D56023"/>
    <w:rsid w:val="00D563DB"/>
    <w:rsid w:val="00D573AD"/>
    <w:rsid w:val="00D57422"/>
    <w:rsid w:val="00D60A98"/>
    <w:rsid w:val="00D617EF"/>
    <w:rsid w:val="00D618CB"/>
    <w:rsid w:val="00D62FE6"/>
    <w:rsid w:val="00D630CF"/>
    <w:rsid w:val="00D64167"/>
    <w:rsid w:val="00D66CC7"/>
    <w:rsid w:val="00D67714"/>
    <w:rsid w:val="00D70104"/>
    <w:rsid w:val="00D72BB7"/>
    <w:rsid w:val="00D73450"/>
    <w:rsid w:val="00D74DBF"/>
    <w:rsid w:val="00D75211"/>
    <w:rsid w:val="00D75C83"/>
    <w:rsid w:val="00D7638C"/>
    <w:rsid w:val="00D767F2"/>
    <w:rsid w:val="00D769FF"/>
    <w:rsid w:val="00D76CFB"/>
    <w:rsid w:val="00D77FDE"/>
    <w:rsid w:val="00D802CE"/>
    <w:rsid w:val="00D8070B"/>
    <w:rsid w:val="00D8112B"/>
    <w:rsid w:val="00D81782"/>
    <w:rsid w:val="00D82600"/>
    <w:rsid w:val="00D83A7E"/>
    <w:rsid w:val="00D85AEE"/>
    <w:rsid w:val="00D85B70"/>
    <w:rsid w:val="00D85C1A"/>
    <w:rsid w:val="00D86CA2"/>
    <w:rsid w:val="00D87A1C"/>
    <w:rsid w:val="00D87C2B"/>
    <w:rsid w:val="00D9061E"/>
    <w:rsid w:val="00D90638"/>
    <w:rsid w:val="00D91316"/>
    <w:rsid w:val="00D927BF"/>
    <w:rsid w:val="00D949F4"/>
    <w:rsid w:val="00D94E8F"/>
    <w:rsid w:val="00D94FD7"/>
    <w:rsid w:val="00D95CF3"/>
    <w:rsid w:val="00D95E12"/>
    <w:rsid w:val="00D96833"/>
    <w:rsid w:val="00D977EB"/>
    <w:rsid w:val="00DA0377"/>
    <w:rsid w:val="00DA1A27"/>
    <w:rsid w:val="00DA34AF"/>
    <w:rsid w:val="00DA4C05"/>
    <w:rsid w:val="00DA525A"/>
    <w:rsid w:val="00DA5360"/>
    <w:rsid w:val="00DA5A42"/>
    <w:rsid w:val="00DA64BD"/>
    <w:rsid w:val="00DA6582"/>
    <w:rsid w:val="00DA7991"/>
    <w:rsid w:val="00DA7C5C"/>
    <w:rsid w:val="00DB1278"/>
    <w:rsid w:val="00DB13B4"/>
    <w:rsid w:val="00DB1A18"/>
    <w:rsid w:val="00DB1F02"/>
    <w:rsid w:val="00DB1F64"/>
    <w:rsid w:val="00DB2346"/>
    <w:rsid w:val="00DB2E5B"/>
    <w:rsid w:val="00DB4126"/>
    <w:rsid w:val="00DB43AF"/>
    <w:rsid w:val="00DB4BD1"/>
    <w:rsid w:val="00DB5D20"/>
    <w:rsid w:val="00DB6164"/>
    <w:rsid w:val="00DB7AE6"/>
    <w:rsid w:val="00DC2F93"/>
    <w:rsid w:val="00DC316D"/>
    <w:rsid w:val="00DC3A58"/>
    <w:rsid w:val="00DC4E44"/>
    <w:rsid w:val="00DC54EA"/>
    <w:rsid w:val="00DC6566"/>
    <w:rsid w:val="00DC6649"/>
    <w:rsid w:val="00DC7B32"/>
    <w:rsid w:val="00DD1A4F"/>
    <w:rsid w:val="00DD1F21"/>
    <w:rsid w:val="00DD278A"/>
    <w:rsid w:val="00DD3288"/>
    <w:rsid w:val="00DD5301"/>
    <w:rsid w:val="00DD5D64"/>
    <w:rsid w:val="00DE0558"/>
    <w:rsid w:val="00DE07DA"/>
    <w:rsid w:val="00DE1C3C"/>
    <w:rsid w:val="00DE2696"/>
    <w:rsid w:val="00DE35F9"/>
    <w:rsid w:val="00DE373B"/>
    <w:rsid w:val="00DE3FF0"/>
    <w:rsid w:val="00DE4A58"/>
    <w:rsid w:val="00DE625C"/>
    <w:rsid w:val="00DF027C"/>
    <w:rsid w:val="00DF0BDD"/>
    <w:rsid w:val="00DF1AD2"/>
    <w:rsid w:val="00DF1D63"/>
    <w:rsid w:val="00DF1EBD"/>
    <w:rsid w:val="00DF2C50"/>
    <w:rsid w:val="00DF573A"/>
    <w:rsid w:val="00DF599C"/>
    <w:rsid w:val="00E0040C"/>
    <w:rsid w:val="00E00C03"/>
    <w:rsid w:val="00E00CDB"/>
    <w:rsid w:val="00E01492"/>
    <w:rsid w:val="00E026E5"/>
    <w:rsid w:val="00E03948"/>
    <w:rsid w:val="00E03961"/>
    <w:rsid w:val="00E039BA"/>
    <w:rsid w:val="00E04F36"/>
    <w:rsid w:val="00E0564D"/>
    <w:rsid w:val="00E05FA1"/>
    <w:rsid w:val="00E06DBA"/>
    <w:rsid w:val="00E073A3"/>
    <w:rsid w:val="00E075EA"/>
    <w:rsid w:val="00E07EA7"/>
    <w:rsid w:val="00E107B9"/>
    <w:rsid w:val="00E12576"/>
    <w:rsid w:val="00E12F95"/>
    <w:rsid w:val="00E14C7B"/>
    <w:rsid w:val="00E16F0D"/>
    <w:rsid w:val="00E173DA"/>
    <w:rsid w:val="00E17930"/>
    <w:rsid w:val="00E17994"/>
    <w:rsid w:val="00E17E52"/>
    <w:rsid w:val="00E20544"/>
    <w:rsid w:val="00E226D5"/>
    <w:rsid w:val="00E22B4A"/>
    <w:rsid w:val="00E24625"/>
    <w:rsid w:val="00E247AB"/>
    <w:rsid w:val="00E27CA2"/>
    <w:rsid w:val="00E30F5E"/>
    <w:rsid w:val="00E336D3"/>
    <w:rsid w:val="00E338A7"/>
    <w:rsid w:val="00E33B9D"/>
    <w:rsid w:val="00E350FA"/>
    <w:rsid w:val="00E36FB5"/>
    <w:rsid w:val="00E373B2"/>
    <w:rsid w:val="00E409F7"/>
    <w:rsid w:val="00E41115"/>
    <w:rsid w:val="00E419F5"/>
    <w:rsid w:val="00E4264F"/>
    <w:rsid w:val="00E44749"/>
    <w:rsid w:val="00E451F0"/>
    <w:rsid w:val="00E45397"/>
    <w:rsid w:val="00E4587D"/>
    <w:rsid w:val="00E45F75"/>
    <w:rsid w:val="00E46824"/>
    <w:rsid w:val="00E469EC"/>
    <w:rsid w:val="00E508B0"/>
    <w:rsid w:val="00E525E3"/>
    <w:rsid w:val="00E55CAB"/>
    <w:rsid w:val="00E55ED9"/>
    <w:rsid w:val="00E56B2D"/>
    <w:rsid w:val="00E603E8"/>
    <w:rsid w:val="00E6215E"/>
    <w:rsid w:val="00E621D6"/>
    <w:rsid w:val="00E6383C"/>
    <w:rsid w:val="00E63F12"/>
    <w:rsid w:val="00E64871"/>
    <w:rsid w:val="00E65643"/>
    <w:rsid w:val="00E66008"/>
    <w:rsid w:val="00E7125D"/>
    <w:rsid w:val="00E72FA3"/>
    <w:rsid w:val="00E73B32"/>
    <w:rsid w:val="00E76975"/>
    <w:rsid w:val="00E77669"/>
    <w:rsid w:val="00E804ED"/>
    <w:rsid w:val="00E8107B"/>
    <w:rsid w:val="00E81579"/>
    <w:rsid w:val="00E82527"/>
    <w:rsid w:val="00E8347F"/>
    <w:rsid w:val="00E83ED4"/>
    <w:rsid w:val="00E856D0"/>
    <w:rsid w:val="00E863AD"/>
    <w:rsid w:val="00E86B72"/>
    <w:rsid w:val="00E90D9C"/>
    <w:rsid w:val="00E915EF"/>
    <w:rsid w:val="00E91F83"/>
    <w:rsid w:val="00E92531"/>
    <w:rsid w:val="00E93CF9"/>
    <w:rsid w:val="00E96E05"/>
    <w:rsid w:val="00E97C74"/>
    <w:rsid w:val="00EA0679"/>
    <w:rsid w:val="00EA29F3"/>
    <w:rsid w:val="00EA7BEF"/>
    <w:rsid w:val="00EB0349"/>
    <w:rsid w:val="00EB201B"/>
    <w:rsid w:val="00EB4949"/>
    <w:rsid w:val="00EB6397"/>
    <w:rsid w:val="00EB64E0"/>
    <w:rsid w:val="00EB6861"/>
    <w:rsid w:val="00EB6A4A"/>
    <w:rsid w:val="00EB76E9"/>
    <w:rsid w:val="00EB7819"/>
    <w:rsid w:val="00EC2375"/>
    <w:rsid w:val="00EC3D9C"/>
    <w:rsid w:val="00EC77E2"/>
    <w:rsid w:val="00EC78B3"/>
    <w:rsid w:val="00ED09E7"/>
    <w:rsid w:val="00ED0AB4"/>
    <w:rsid w:val="00ED1617"/>
    <w:rsid w:val="00ED2E31"/>
    <w:rsid w:val="00ED4218"/>
    <w:rsid w:val="00ED5BF3"/>
    <w:rsid w:val="00EE06E3"/>
    <w:rsid w:val="00EE0CCF"/>
    <w:rsid w:val="00EE18E8"/>
    <w:rsid w:val="00EE2282"/>
    <w:rsid w:val="00EE31BF"/>
    <w:rsid w:val="00EE4391"/>
    <w:rsid w:val="00EE542D"/>
    <w:rsid w:val="00EE6A4C"/>
    <w:rsid w:val="00EF05FA"/>
    <w:rsid w:val="00EF1F54"/>
    <w:rsid w:val="00EF376A"/>
    <w:rsid w:val="00EF48B0"/>
    <w:rsid w:val="00F0144A"/>
    <w:rsid w:val="00F01609"/>
    <w:rsid w:val="00F02418"/>
    <w:rsid w:val="00F036EA"/>
    <w:rsid w:val="00F04DD6"/>
    <w:rsid w:val="00F05E23"/>
    <w:rsid w:val="00F06B21"/>
    <w:rsid w:val="00F1047C"/>
    <w:rsid w:val="00F1102E"/>
    <w:rsid w:val="00F128A1"/>
    <w:rsid w:val="00F12C28"/>
    <w:rsid w:val="00F13CD3"/>
    <w:rsid w:val="00F14116"/>
    <w:rsid w:val="00F177A2"/>
    <w:rsid w:val="00F2075D"/>
    <w:rsid w:val="00F20DAE"/>
    <w:rsid w:val="00F21F75"/>
    <w:rsid w:val="00F22366"/>
    <w:rsid w:val="00F246D3"/>
    <w:rsid w:val="00F257E4"/>
    <w:rsid w:val="00F267EB"/>
    <w:rsid w:val="00F26AFE"/>
    <w:rsid w:val="00F26BF5"/>
    <w:rsid w:val="00F2765A"/>
    <w:rsid w:val="00F27BEE"/>
    <w:rsid w:val="00F3071A"/>
    <w:rsid w:val="00F3237E"/>
    <w:rsid w:val="00F32DB4"/>
    <w:rsid w:val="00F3390E"/>
    <w:rsid w:val="00F33AF6"/>
    <w:rsid w:val="00F36081"/>
    <w:rsid w:val="00F40F91"/>
    <w:rsid w:val="00F41A95"/>
    <w:rsid w:val="00F41C5E"/>
    <w:rsid w:val="00F421F2"/>
    <w:rsid w:val="00F42B48"/>
    <w:rsid w:val="00F43905"/>
    <w:rsid w:val="00F450AE"/>
    <w:rsid w:val="00F459FB"/>
    <w:rsid w:val="00F45F55"/>
    <w:rsid w:val="00F47545"/>
    <w:rsid w:val="00F47651"/>
    <w:rsid w:val="00F53269"/>
    <w:rsid w:val="00F54969"/>
    <w:rsid w:val="00F54C6F"/>
    <w:rsid w:val="00F54F6E"/>
    <w:rsid w:val="00F552C6"/>
    <w:rsid w:val="00F56AEF"/>
    <w:rsid w:val="00F57B35"/>
    <w:rsid w:val="00F60469"/>
    <w:rsid w:val="00F60D08"/>
    <w:rsid w:val="00F61D18"/>
    <w:rsid w:val="00F62CB8"/>
    <w:rsid w:val="00F62FDD"/>
    <w:rsid w:val="00F64D27"/>
    <w:rsid w:val="00F64F1E"/>
    <w:rsid w:val="00F64F95"/>
    <w:rsid w:val="00F651B3"/>
    <w:rsid w:val="00F65D5A"/>
    <w:rsid w:val="00F67600"/>
    <w:rsid w:val="00F67905"/>
    <w:rsid w:val="00F715FC"/>
    <w:rsid w:val="00F71C64"/>
    <w:rsid w:val="00F73311"/>
    <w:rsid w:val="00F73BE6"/>
    <w:rsid w:val="00F76E1D"/>
    <w:rsid w:val="00F7724C"/>
    <w:rsid w:val="00F81142"/>
    <w:rsid w:val="00F822BC"/>
    <w:rsid w:val="00F8296D"/>
    <w:rsid w:val="00F8364E"/>
    <w:rsid w:val="00F8374A"/>
    <w:rsid w:val="00F8484F"/>
    <w:rsid w:val="00F84E05"/>
    <w:rsid w:val="00F85334"/>
    <w:rsid w:val="00F86054"/>
    <w:rsid w:val="00F86E85"/>
    <w:rsid w:val="00F90327"/>
    <w:rsid w:val="00F90A01"/>
    <w:rsid w:val="00F91995"/>
    <w:rsid w:val="00F92C98"/>
    <w:rsid w:val="00F92DC6"/>
    <w:rsid w:val="00F93AE3"/>
    <w:rsid w:val="00F94D81"/>
    <w:rsid w:val="00F9627A"/>
    <w:rsid w:val="00F96C37"/>
    <w:rsid w:val="00FA0391"/>
    <w:rsid w:val="00FB03A9"/>
    <w:rsid w:val="00FB09A5"/>
    <w:rsid w:val="00FB0FA4"/>
    <w:rsid w:val="00FB10D2"/>
    <w:rsid w:val="00FB22B6"/>
    <w:rsid w:val="00FB28B5"/>
    <w:rsid w:val="00FB2D63"/>
    <w:rsid w:val="00FB6838"/>
    <w:rsid w:val="00FC0576"/>
    <w:rsid w:val="00FC05DC"/>
    <w:rsid w:val="00FC0746"/>
    <w:rsid w:val="00FC23B4"/>
    <w:rsid w:val="00FC46A4"/>
    <w:rsid w:val="00FC5D9B"/>
    <w:rsid w:val="00FD0651"/>
    <w:rsid w:val="00FD24B0"/>
    <w:rsid w:val="00FD3171"/>
    <w:rsid w:val="00FD35F9"/>
    <w:rsid w:val="00FD43CC"/>
    <w:rsid w:val="00FD49DE"/>
    <w:rsid w:val="00FD5679"/>
    <w:rsid w:val="00FD57C9"/>
    <w:rsid w:val="00FD5B5C"/>
    <w:rsid w:val="00FD5FE0"/>
    <w:rsid w:val="00FD7814"/>
    <w:rsid w:val="00FE038F"/>
    <w:rsid w:val="00FE18A5"/>
    <w:rsid w:val="00FE2F09"/>
    <w:rsid w:val="00FE4657"/>
    <w:rsid w:val="00FE4C08"/>
    <w:rsid w:val="00FE5C33"/>
    <w:rsid w:val="00FF02B6"/>
    <w:rsid w:val="00FF2EFD"/>
    <w:rsid w:val="00FF35F0"/>
    <w:rsid w:val="00FF4723"/>
    <w:rsid w:val="00FF4767"/>
    <w:rsid w:val="00FF4FDA"/>
    <w:rsid w:val="00FF656A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A1A5FD13-F5DA-47B9-B630-D1A29899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91"/>
    <w:pPr>
      <w:ind w:left="1080"/>
    </w:pPr>
    <w:rPr>
      <w:rFonts w:ascii="Arial" w:hAnsi="Arial"/>
      <w:sz w:val="20"/>
      <w:szCs w:val="20"/>
    </w:rPr>
  </w:style>
  <w:style w:type="paragraph" w:styleId="Heading1">
    <w:name w:val="heading 1"/>
    <w:basedOn w:val="Heading"/>
    <w:next w:val="Normal"/>
    <w:link w:val="Heading1Char"/>
    <w:autoRedefine/>
    <w:uiPriority w:val="9"/>
    <w:qFormat/>
    <w:rsid w:val="0073407A"/>
    <w:pPr>
      <w:keepNext/>
      <w:keepLines/>
      <w:pageBreakBefore/>
      <w:numPr>
        <w:numId w:val="17"/>
      </w:numPr>
      <w:spacing w:after="0"/>
      <w:outlineLvl w:val="0"/>
    </w:pPr>
    <w:rPr>
      <w:rFonts w:eastAsiaTheme="majorEastAsia"/>
      <w:bCs w:val="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4706"/>
    <w:pPr>
      <w:keepNext/>
      <w:keepLines/>
      <w:numPr>
        <w:ilvl w:val="1"/>
        <w:numId w:val="12"/>
      </w:numPr>
      <w:spacing w:before="400" w:after="0"/>
      <w:outlineLvl w:val="1"/>
    </w:pPr>
    <w:rPr>
      <w:rFonts w:eastAsiaTheme="majorEastAsia" w:cstheme="majorBidi"/>
      <w:bCs/>
      <w:color w:val="007DB8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391"/>
    <w:pPr>
      <w:keepNext/>
      <w:keepLines/>
      <w:numPr>
        <w:ilvl w:val="2"/>
        <w:numId w:val="12"/>
      </w:numPr>
      <w:spacing w:before="300" w:after="0"/>
      <w:outlineLvl w:val="2"/>
    </w:pPr>
    <w:rPr>
      <w:rFonts w:eastAsiaTheme="majorEastAsia" w:cstheme="majorBidi"/>
      <w:bCs/>
      <w:color w:val="007DB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391"/>
    <w:pPr>
      <w:keepNext/>
      <w:keepLines/>
      <w:numPr>
        <w:ilvl w:val="3"/>
        <w:numId w:val="12"/>
      </w:numPr>
      <w:spacing w:before="200" w:after="0"/>
      <w:outlineLvl w:val="3"/>
    </w:pPr>
    <w:rPr>
      <w:rFonts w:eastAsiaTheme="majorEastAsia" w:cstheme="majorBidi"/>
      <w:bCs/>
      <w:iCs/>
      <w:color w:val="007DB8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A0391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next w:val="Normal"/>
    <w:link w:val="Heading6Char"/>
    <w:uiPriority w:val="9"/>
    <w:unhideWhenUsed/>
    <w:rsid w:val="00FA0391"/>
    <w:pPr>
      <w:keepNext/>
      <w:keepLines/>
      <w:numPr>
        <w:ilvl w:val="5"/>
        <w:numId w:val="6"/>
      </w:numPr>
      <w:spacing w:before="200" w:after="0"/>
      <w:outlineLvl w:val="5"/>
    </w:pPr>
    <w:rPr>
      <w:rFonts w:ascii="Museo Sans For Dell" w:eastAsiaTheme="majorEastAsia" w:hAnsi="Museo Sans For Dell" w:cstheme="majorBidi"/>
      <w:b/>
      <w:iCs/>
      <w:sz w:val="36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A039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A039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A039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407A"/>
    <w:rPr>
      <w:rFonts w:ascii="Arial" w:eastAsiaTheme="majorEastAsia" w:hAnsi="Arial"/>
      <w:color w:val="007DB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4706"/>
    <w:rPr>
      <w:rFonts w:ascii="Arial" w:eastAsiaTheme="majorEastAsia" w:hAnsi="Arial" w:cstheme="majorBidi"/>
      <w:bCs/>
      <w:color w:val="007DB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391"/>
    <w:rPr>
      <w:rFonts w:ascii="Arial" w:eastAsiaTheme="majorEastAsia" w:hAnsi="Arial" w:cstheme="majorBidi"/>
      <w:bCs/>
      <w:color w:val="007DB8"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3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A0391"/>
    <w:rPr>
      <w:rFonts w:ascii="Arial" w:eastAsiaTheme="majorEastAsia" w:hAnsi="Arial" w:cstheme="majorBidi"/>
      <w:bCs/>
      <w:iCs/>
      <w:color w:val="007DB8"/>
      <w:sz w:val="26"/>
      <w:szCs w:val="20"/>
    </w:rPr>
  </w:style>
  <w:style w:type="paragraph" w:styleId="Caption">
    <w:name w:val="caption"/>
    <w:basedOn w:val="Normal"/>
    <w:next w:val="Normal"/>
    <w:unhideWhenUsed/>
    <w:qFormat/>
    <w:rsid w:val="00FA0391"/>
    <w:pPr>
      <w:numPr>
        <w:numId w:val="4"/>
      </w:numPr>
      <w:spacing w:before="60" w:line="240" w:lineRule="auto"/>
    </w:pPr>
    <w:rPr>
      <w:bCs/>
      <w:color w:val="444444"/>
      <w:szCs w:val="18"/>
    </w:rPr>
  </w:style>
  <w:style w:type="character" w:styleId="Emphasis">
    <w:name w:val="Emphasis"/>
    <w:basedOn w:val="DefaultParagraphFont"/>
    <w:uiPriority w:val="20"/>
    <w:rsid w:val="00FA039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A039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Revision">
    <w:name w:val="Revision"/>
    <w:hidden/>
    <w:uiPriority w:val="99"/>
    <w:semiHidden/>
    <w:rsid w:val="00867D60"/>
    <w:pPr>
      <w:spacing w:after="0" w:line="240" w:lineRule="auto"/>
    </w:pPr>
    <w:rPr>
      <w:rFonts w:cs="Arial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A0391"/>
    <w:rPr>
      <w:rFonts w:ascii="Museo Sans For Dell" w:eastAsiaTheme="majorEastAsia" w:hAnsi="Museo Sans For Dell" w:cstheme="majorBidi"/>
      <w:b/>
      <w:iCs/>
      <w:sz w:val="3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A0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A03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0391"/>
    <w:rPr>
      <w:color w:val="800080" w:themeColor="followedHyperlink"/>
      <w:u w:val="single"/>
    </w:rPr>
  </w:style>
  <w:style w:type="paragraph" w:customStyle="1" w:styleId="Default">
    <w:name w:val="Default"/>
    <w:uiPriority w:val="99"/>
    <w:rsid w:val="00FA039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A0391"/>
    <w:pPr>
      <w:autoSpaceDE w:val="0"/>
      <w:autoSpaceDN w:val="0"/>
      <w:adjustRightInd w:val="0"/>
      <w:spacing w:after="240" w:line="240" w:lineRule="auto"/>
      <w:ind w:left="144"/>
    </w:pPr>
    <w:rPr>
      <w:rFonts w:cs="Museo For Dell"/>
      <w:color w:val="007DB8"/>
      <w:spacing w:val="-12"/>
      <w:position w:val="3"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10"/>
    <w:rsid w:val="00FA0391"/>
    <w:rPr>
      <w:rFonts w:ascii="Arial" w:hAnsi="Arial" w:cs="Museo For Dell"/>
      <w:color w:val="007DB8"/>
      <w:spacing w:val="-12"/>
      <w:position w:val="3"/>
      <w:sz w:val="54"/>
      <w:szCs w:val="5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0391"/>
  </w:style>
  <w:style w:type="character" w:customStyle="1" w:styleId="DateChar">
    <w:name w:val="Date Char"/>
    <w:basedOn w:val="DefaultParagraphFont"/>
    <w:link w:val="Date"/>
    <w:uiPriority w:val="99"/>
    <w:semiHidden/>
    <w:rsid w:val="00FA0391"/>
    <w:rPr>
      <w:rFonts w:ascii="Arial" w:hAnsi="Arial"/>
      <w:sz w:val="20"/>
      <w:szCs w:val="20"/>
    </w:rPr>
  </w:style>
  <w:style w:type="paragraph" w:styleId="ListBullet">
    <w:name w:val="List Bullet"/>
    <w:basedOn w:val="Normal"/>
    <w:autoRedefine/>
    <w:uiPriority w:val="99"/>
    <w:unhideWhenUsed/>
    <w:qFormat/>
    <w:rsid w:val="0099335B"/>
    <w:pPr>
      <w:adjustRightInd w:val="0"/>
      <w:snapToGrid w:val="0"/>
      <w:spacing w:after="0"/>
      <w:contextualSpacing/>
    </w:pPr>
  </w:style>
  <w:style w:type="paragraph" w:styleId="ListNumber">
    <w:name w:val="List Number"/>
    <w:basedOn w:val="Normal"/>
    <w:autoRedefine/>
    <w:uiPriority w:val="99"/>
    <w:unhideWhenUsed/>
    <w:rsid w:val="00FA0391"/>
    <w:pPr>
      <w:numPr>
        <w:numId w:val="8"/>
      </w:numPr>
      <w:contextualSpacing/>
    </w:pPr>
  </w:style>
  <w:style w:type="paragraph" w:styleId="NormalIndent">
    <w:name w:val="Normal Indent"/>
    <w:basedOn w:val="Normal"/>
    <w:uiPriority w:val="99"/>
    <w:unhideWhenUsed/>
    <w:qFormat/>
    <w:rsid w:val="00FA0391"/>
    <w:pPr>
      <w:ind w:left="180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A0391"/>
    <w:pPr>
      <w:spacing w:after="0" w:line="240" w:lineRule="auto"/>
      <w:ind w:left="144"/>
    </w:pPr>
    <w:rPr>
      <w:rFonts w:cstheme="minorHAnsi"/>
      <w:kern w:val="34"/>
      <w:sz w:val="28"/>
      <w:szCs w:val="32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FA0391"/>
    <w:rPr>
      <w:rFonts w:ascii="Arial" w:hAnsi="Arial" w:cstheme="minorHAnsi"/>
      <w:kern w:val="34"/>
      <w:sz w:val="28"/>
      <w:szCs w:val="32"/>
      <w:lang w:eastAsia="zh-TW"/>
    </w:rPr>
  </w:style>
  <w:style w:type="paragraph" w:customStyle="1" w:styleId="TableBullet">
    <w:name w:val="Table Bullet"/>
    <w:basedOn w:val="TableCell"/>
    <w:autoRedefine/>
    <w:qFormat/>
    <w:rsid w:val="00FA0391"/>
    <w:pPr>
      <w:numPr>
        <w:numId w:val="13"/>
      </w:numPr>
    </w:pPr>
  </w:style>
  <w:style w:type="paragraph" w:customStyle="1" w:styleId="TableNumber">
    <w:name w:val="Table Number"/>
    <w:basedOn w:val="TableCell"/>
    <w:qFormat/>
    <w:rsid w:val="00FA0391"/>
    <w:pPr>
      <w:numPr>
        <w:numId w:val="14"/>
      </w:numPr>
    </w:pPr>
  </w:style>
  <w:style w:type="paragraph" w:customStyle="1" w:styleId="Note">
    <w:name w:val="Note"/>
    <w:basedOn w:val="Normal"/>
    <w:next w:val="Normal"/>
    <w:autoRedefine/>
    <w:qFormat/>
    <w:rsid w:val="00FA0391"/>
    <w:pPr>
      <w:pBdr>
        <w:top w:val="single" w:sz="8" w:space="4" w:color="CCCCCC"/>
        <w:left w:val="single" w:sz="8" w:space="6" w:color="CCCCCC"/>
        <w:bottom w:val="single" w:sz="8" w:space="1" w:color="CCCCCC"/>
        <w:right w:val="single" w:sz="8" w:space="6" w:color="CCCCCC"/>
      </w:pBdr>
      <w:shd w:val="clear" w:color="auto" w:fill="CCCCCC"/>
      <w:spacing w:before="60"/>
      <w:ind w:left="1195"/>
      <w:contextualSpacing/>
    </w:pPr>
    <w:rPr>
      <w:snapToGrid w:val="0"/>
      <w:position w:val="-6"/>
    </w:rPr>
  </w:style>
  <w:style w:type="paragraph" w:customStyle="1" w:styleId="Heading">
    <w:name w:val="Heading"/>
    <w:basedOn w:val="Normal"/>
    <w:autoRedefine/>
    <w:qFormat/>
    <w:rsid w:val="00FA0391"/>
    <w:pPr>
      <w:ind w:left="0"/>
    </w:pPr>
    <w:rPr>
      <w:bCs/>
      <w:color w:val="007DB8"/>
      <w:sz w:val="36"/>
      <w:szCs w:val="36"/>
    </w:rPr>
  </w:style>
  <w:style w:type="paragraph" w:customStyle="1" w:styleId="Code">
    <w:name w:val="Code"/>
    <w:basedOn w:val="Normal"/>
    <w:qFormat/>
    <w:rsid w:val="00FA0391"/>
    <w:pPr>
      <w:spacing w:before="160" w:after="160"/>
      <w:contextualSpacing/>
    </w:pPr>
    <w:rPr>
      <w:rFonts w:ascii="Courier New" w:hAnsi="Courier New"/>
    </w:rPr>
  </w:style>
  <w:style w:type="paragraph" w:customStyle="1" w:styleId="CaptionTable">
    <w:name w:val="Caption(Table)"/>
    <w:basedOn w:val="Normal"/>
    <w:next w:val="Normal"/>
    <w:qFormat/>
    <w:rsid w:val="00FA0391"/>
    <w:pPr>
      <w:numPr>
        <w:numId w:val="5"/>
      </w:numPr>
      <w:spacing w:after="0"/>
    </w:pPr>
    <w:rPr>
      <w:color w:val="444444"/>
    </w:rPr>
  </w:style>
  <w:style w:type="paragraph" w:customStyle="1" w:styleId="Graphic">
    <w:name w:val="Graphic"/>
    <w:basedOn w:val="Normal"/>
    <w:next w:val="Caption"/>
    <w:autoRedefine/>
    <w:qFormat/>
    <w:rsid w:val="00FA0391"/>
    <w:pPr>
      <w:keepNext/>
      <w:spacing w:after="0" w:line="240" w:lineRule="auto"/>
    </w:pPr>
  </w:style>
  <w:style w:type="table" w:customStyle="1" w:styleId="Dell">
    <w:name w:val="Dell"/>
    <w:basedOn w:val="TableNormal"/>
    <w:uiPriority w:val="99"/>
    <w:rsid w:val="00FA0391"/>
    <w:pPr>
      <w:spacing w:after="240" w:line="240" w:lineRule="auto"/>
    </w:pPr>
    <w:rPr>
      <w:rFonts w:ascii="Museo Sans For Dell" w:hAnsi="Museo Sans For Dell"/>
      <w:sz w:val="20"/>
      <w:szCs w:val="20"/>
    </w:rPr>
    <w:tblPr>
      <w:tblInd w:w="1166" w:type="dxa"/>
      <w:tblBorders>
        <w:top w:val="single" w:sz="4" w:space="0" w:color="3F454F"/>
        <w:left w:val="single" w:sz="4" w:space="0" w:color="3F454F"/>
        <w:bottom w:val="single" w:sz="4" w:space="0" w:color="3F454F"/>
        <w:right w:val="single" w:sz="4" w:space="0" w:color="3F454F"/>
        <w:insideH w:val="single" w:sz="4" w:space="0" w:color="3F454F"/>
        <w:insideV w:val="single" w:sz="4" w:space="0" w:color="3F454F"/>
      </w:tblBorders>
      <w:tblCellMar>
        <w:top w:w="86" w:type="dxa"/>
        <w:left w:w="86" w:type="dxa"/>
        <w:bottom w:w="86" w:type="dxa"/>
        <w:right w:w="86" w:type="dxa"/>
      </w:tblCellMar>
    </w:tblPr>
    <w:tcPr>
      <w:shd w:val="clear" w:color="auto" w:fill="auto"/>
    </w:tcPr>
    <w:tblStylePr w:type="firstRow">
      <w:pPr>
        <w:jc w:val="left"/>
      </w:pPr>
      <w:rPr>
        <w:rFonts w:ascii="Museo Sans For Dell" w:hAnsi="Museo Sans For Dell"/>
        <w:b/>
        <w:sz w:val="20"/>
      </w:rPr>
      <w:tblPr/>
      <w:tcPr>
        <w:shd w:val="clear" w:color="auto" w:fill="EEEEEE"/>
        <w:vAlign w:val="center"/>
      </w:tcPr>
    </w:tblStylePr>
  </w:style>
  <w:style w:type="paragraph" w:customStyle="1" w:styleId="disclaimer">
    <w:name w:val="disclaimer"/>
    <w:basedOn w:val="Normal"/>
    <w:autoRedefine/>
    <w:rsid w:val="00FA0391"/>
    <w:pPr>
      <w:spacing w:before="700"/>
      <w:ind w:left="0"/>
      <w:contextualSpacing/>
    </w:pPr>
    <w:rPr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FA0391"/>
    <w:pPr>
      <w:tabs>
        <w:tab w:val="left" w:pos="540"/>
        <w:tab w:val="right" w:leader="dot" w:pos="10710"/>
      </w:tabs>
      <w:spacing w:after="100"/>
      <w:ind w:left="18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A0391"/>
    <w:pPr>
      <w:tabs>
        <w:tab w:val="left" w:pos="1080"/>
        <w:tab w:val="right" w:leader="dot" w:pos="10710"/>
      </w:tabs>
      <w:spacing w:after="100"/>
      <w:ind w:left="5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A0391"/>
    <w:pPr>
      <w:tabs>
        <w:tab w:val="left" w:pos="1080"/>
        <w:tab w:val="right" w:leader="dot" w:pos="10710"/>
      </w:tabs>
      <w:spacing w:after="100"/>
      <w:ind w:left="5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A03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391"/>
    <w:pPr>
      <w:tabs>
        <w:tab w:val="right" w:pos="10780"/>
      </w:tabs>
      <w:spacing w:after="0" w:line="240" w:lineRule="auto"/>
      <w:ind w:left="0"/>
    </w:pPr>
    <w:rPr>
      <w:color w:val="444444"/>
    </w:rPr>
  </w:style>
  <w:style w:type="character" w:customStyle="1" w:styleId="HeaderChar">
    <w:name w:val="Header Char"/>
    <w:basedOn w:val="DefaultParagraphFont"/>
    <w:link w:val="Header"/>
    <w:uiPriority w:val="99"/>
    <w:rsid w:val="00FA0391"/>
    <w:rPr>
      <w:rFonts w:ascii="Arial" w:hAnsi="Arial"/>
      <w:color w:val="444444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0391"/>
    <w:pPr>
      <w:tabs>
        <w:tab w:val="left" w:pos="720"/>
      </w:tabs>
      <w:spacing w:after="0" w:line="240" w:lineRule="atLeast"/>
      <w:ind w:left="720" w:right="1080" w:hanging="720"/>
    </w:pPr>
    <w:rPr>
      <w:noProof/>
      <w:color w:val="444444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A0391"/>
    <w:rPr>
      <w:rFonts w:ascii="Arial" w:hAnsi="Arial"/>
      <w:noProof/>
      <w:color w:val="444444"/>
      <w:sz w:val="16"/>
      <w:szCs w:val="20"/>
    </w:rPr>
  </w:style>
  <w:style w:type="paragraph" w:customStyle="1" w:styleId="TextBox">
    <w:name w:val="TextBox"/>
    <w:basedOn w:val="Normal"/>
    <w:qFormat/>
    <w:rsid w:val="00FA0391"/>
    <w:pPr>
      <w:spacing w:after="0" w:line="240" w:lineRule="auto"/>
      <w:ind w:left="0"/>
      <w:jc w:val="center"/>
    </w:pPr>
  </w:style>
  <w:style w:type="paragraph" w:customStyle="1" w:styleId="TableHeading">
    <w:name w:val="TableHeading"/>
    <w:basedOn w:val="Normal"/>
    <w:qFormat/>
    <w:rsid w:val="00FA0391"/>
    <w:pPr>
      <w:spacing w:after="0" w:line="240" w:lineRule="auto"/>
      <w:ind w:left="0"/>
    </w:pPr>
  </w:style>
  <w:style w:type="paragraph" w:customStyle="1" w:styleId="TableCell">
    <w:name w:val="TableCell"/>
    <w:basedOn w:val="Normal"/>
    <w:autoRedefine/>
    <w:qFormat/>
    <w:rsid w:val="00FA0391"/>
    <w:pPr>
      <w:spacing w:after="0" w:line="240" w:lineRule="auto"/>
      <w:ind w:left="0"/>
    </w:pPr>
  </w:style>
  <w:style w:type="paragraph" w:customStyle="1" w:styleId="Appx-Hdg1">
    <w:name w:val="Appx-Hdg1"/>
    <w:basedOn w:val="Heading"/>
    <w:next w:val="Normal"/>
    <w:qFormat/>
    <w:rsid w:val="00FA0391"/>
    <w:pPr>
      <w:pageBreakBefore/>
      <w:numPr>
        <w:numId w:val="2"/>
      </w:numPr>
      <w:outlineLvl w:val="0"/>
    </w:pPr>
    <w:rPr>
      <w:color w:val="007BB8"/>
    </w:rPr>
  </w:style>
  <w:style w:type="paragraph" w:customStyle="1" w:styleId="Appx-Hdg2">
    <w:name w:val="Appx-Hdg2"/>
    <w:basedOn w:val="Normal"/>
    <w:qFormat/>
    <w:rsid w:val="00FA0391"/>
    <w:pPr>
      <w:numPr>
        <w:ilvl w:val="1"/>
        <w:numId w:val="2"/>
      </w:numPr>
      <w:spacing w:before="360"/>
      <w:outlineLvl w:val="1"/>
    </w:pPr>
    <w:rPr>
      <w:color w:val="007BB8"/>
      <w:sz w:val="32"/>
    </w:rPr>
  </w:style>
  <w:style w:type="paragraph" w:customStyle="1" w:styleId="Appx-Hdg3">
    <w:name w:val="Appx-Hdg3"/>
    <w:basedOn w:val="Normal"/>
    <w:next w:val="Normal"/>
    <w:qFormat/>
    <w:rsid w:val="00FA0391"/>
    <w:pPr>
      <w:numPr>
        <w:ilvl w:val="2"/>
        <w:numId w:val="2"/>
      </w:numPr>
      <w:spacing w:before="360"/>
      <w:outlineLvl w:val="2"/>
    </w:pPr>
    <w:rPr>
      <w:color w:val="007BB8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rsid w:val="00FA0391"/>
    <w:pPr>
      <w:pageBreakBefore w:val="0"/>
      <w:numPr>
        <w:numId w:val="0"/>
      </w:numPr>
      <w:outlineLvl w:val="9"/>
    </w:pPr>
    <w:rPr>
      <w:rFonts w:cstheme="majorBidi"/>
      <w:bCs/>
      <w:lang w:eastAsia="ja-JP"/>
    </w:rPr>
  </w:style>
  <w:style w:type="paragraph" w:styleId="ListBullet2">
    <w:name w:val="List Bullet 2"/>
    <w:basedOn w:val="ListBullet"/>
    <w:autoRedefine/>
    <w:uiPriority w:val="99"/>
    <w:unhideWhenUsed/>
    <w:qFormat/>
    <w:rsid w:val="00FA0391"/>
    <w:pPr>
      <w:numPr>
        <w:ilvl w:val="1"/>
      </w:numPr>
      <w:ind w:left="1080"/>
    </w:pPr>
  </w:style>
  <w:style w:type="paragraph" w:styleId="ListBullet3">
    <w:name w:val="List Bullet 3"/>
    <w:basedOn w:val="Normal"/>
    <w:uiPriority w:val="99"/>
    <w:unhideWhenUsed/>
    <w:qFormat/>
    <w:rsid w:val="00FA0391"/>
    <w:pPr>
      <w:numPr>
        <w:ilvl w:val="2"/>
        <w:numId w:val="7"/>
      </w:numPr>
      <w:snapToGrid w:val="0"/>
      <w:spacing w:after="0"/>
      <w:contextualSpacing/>
    </w:pPr>
  </w:style>
  <w:style w:type="numbering" w:customStyle="1" w:styleId="Appendix">
    <w:name w:val="Appendix"/>
    <w:uiPriority w:val="99"/>
    <w:rsid w:val="00FA0391"/>
    <w:pPr>
      <w:numPr>
        <w:numId w:val="1"/>
      </w:numPr>
    </w:pPr>
  </w:style>
  <w:style w:type="numbering" w:customStyle="1" w:styleId="BulletedList">
    <w:name w:val="Bulleted List"/>
    <w:uiPriority w:val="99"/>
    <w:rsid w:val="00FA0391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39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39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391"/>
    <w:rPr>
      <w:rFonts w:ascii="Arial" w:hAnsi="Arial"/>
      <w:b/>
      <w:bCs/>
      <w:sz w:val="20"/>
      <w:szCs w:val="20"/>
    </w:rPr>
  </w:style>
  <w:style w:type="paragraph" w:customStyle="1" w:styleId="CoverInfo">
    <w:name w:val="CoverInfo"/>
    <w:basedOn w:val="Subtitle"/>
    <w:autoRedefine/>
    <w:qFormat/>
    <w:rsid w:val="00FA0391"/>
    <w:pPr>
      <w:spacing w:before="160"/>
      <w:contextualSpacing/>
    </w:pPr>
    <w:rPr>
      <w:sz w:val="18"/>
    </w:rPr>
  </w:style>
  <w:style w:type="paragraph" w:customStyle="1" w:styleId="CoverImage">
    <w:name w:val="CoverImage"/>
    <w:basedOn w:val="CoverInfo"/>
    <w:rsid w:val="00FA0391"/>
    <w:pPr>
      <w:spacing w:before="1440"/>
    </w:pPr>
    <w:rPr>
      <w:noProof/>
    </w:rPr>
  </w:style>
  <w:style w:type="paragraph" w:styleId="ListNumber2">
    <w:name w:val="List Number 2"/>
    <w:basedOn w:val="Normal"/>
    <w:autoRedefine/>
    <w:uiPriority w:val="99"/>
    <w:unhideWhenUsed/>
    <w:rsid w:val="00FA0391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autoRedefine/>
    <w:uiPriority w:val="99"/>
    <w:unhideWhenUsed/>
    <w:rsid w:val="00FA0391"/>
    <w:pPr>
      <w:numPr>
        <w:numId w:val="9"/>
      </w:numPr>
      <w:contextualSpacing/>
    </w:pPr>
  </w:style>
  <w:style w:type="numbering" w:customStyle="1" w:styleId="Numbered">
    <w:name w:val="Numbered"/>
    <w:uiPriority w:val="99"/>
    <w:rsid w:val="00FA0391"/>
    <w:pPr>
      <w:numPr>
        <w:numId w:val="10"/>
      </w:numPr>
    </w:pPr>
  </w:style>
  <w:style w:type="paragraph" w:customStyle="1" w:styleId="Numbered1">
    <w:name w:val="Numbered(1)"/>
    <w:basedOn w:val="Normal"/>
    <w:autoRedefine/>
    <w:qFormat/>
    <w:rsid w:val="00FA0391"/>
    <w:pPr>
      <w:numPr>
        <w:numId w:val="11"/>
      </w:numPr>
      <w:spacing w:after="0"/>
      <w:contextualSpacing/>
    </w:pPr>
  </w:style>
  <w:style w:type="paragraph" w:customStyle="1" w:styleId="Numbereda">
    <w:name w:val="Numbered(a)"/>
    <w:basedOn w:val="Normal"/>
    <w:qFormat/>
    <w:rsid w:val="00FA0391"/>
    <w:pPr>
      <w:numPr>
        <w:ilvl w:val="1"/>
        <w:numId w:val="11"/>
      </w:numPr>
      <w:spacing w:after="0"/>
      <w:contextualSpacing/>
    </w:pPr>
  </w:style>
  <w:style w:type="paragraph" w:customStyle="1" w:styleId="numberedi">
    <w:name w:val="numbered(i)"/>
    <w:basedOn w:val="Normal"/>
    <w:qFormat/>
    <w:rsid w:val="00FA0391"/>
    <w:pPr>
      <w:numPr>
        <w:ilvl w:val="2"/>
        <w:numId w:val="11"/>
      </w:numPr>
      <w:spacing w:after="0"/>
      <w:contextualSpacing/>
    </w:pPr>
  </w:style>
  <w:style w:type="numbering" w:customStyle="1" w:styleId="Section">
    <w:name w:val="Section"/>
    <w:uiPriority w:val="99"/>
    <w:rsid w:val="00FA0391"/>
    <w:pPr>
      <w:numPr>
        <w:numId w:val="16"/>
      </w:numPr>
    </w:pPr>
  </w:style>
  <w:style w:type="table" w:styleId="TableGrid">
    <w:name w:val="Table Grid"/>
    <w:basedOn w:val="TableNormal"/>
    <w:uiPriority w:val="59"/>
    <w:rsid w:val="00FA0391"/>
    <w:pPr>
      <w:spacing w:after="0" w:line="240" w:lineRule="auto"/>
    </w:pPr>
    <w:rPr>
      <w:rFonts w:ascii="Museo Sans For Dell" w:hAnsi="Museo Sans For Del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039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A039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Notes">
    <w:name w:val="AuthorNotes"/>
    <w:basedOn w:val="Note"/>
    <w:rsid w:val="00FA0391"/>
    <w:pPr>
      <w:pBdr>
        <w:top w:val="single" w:sz="8" w:space="4" w:color="FDB913"/>
        <w:left w:val="single" w:sz="8" w:space="6" w:color="FDB913"/>
        <w:bottom w:val="single" w:sz="8" w:space="1" w:color="FDB913"/>
        <w:right w:val="single" w:sz="8" w:space="6" w:color="FDB913"/>
      </w:pBdr>
      <w:shd w:val="clear" w:color="auto" w:fill="FDB913"/>
      <w:ind w:left="0"/>
    </w:pPr>
  </w:style>
  <w:style w:type="paragraph" w:styleId="ListParagraph">
    <w:name w:val="List Paragraph"/>
    <w:basedOn w:val="Normal"/>
    <w:uiPriority w:val="34"/>
    <w:qFormat/>
    <w:rsid w:val="00FA0391"/>
    <w:pPr>
      <w:ind w:left="720"/>
      <w:contextualSpacing/>
    </w:pPr>
  </w:style>
  <w:style w:type="paragraph" w:customStyle="1" w:styleId="TableCell-Bullet">
    <w:name w:val="TableCell-Bullet"/>
    <w:basedOn w:val="TableCell"/>
    <w:qFormat/>
    <w:rsid w:val="00FA0391"/>
    <w:pPr>
      <w:numPr>
        <w:numId w:val="15"/>
      </w:numPr>
    </w:pPr>
  </w:style>
  <w:style w:type="paragraph" w:customStyle="1" w:styleId="DocType">
    <w:name w:val="Doc Type"/>
    <w:basedOn w:val="Subtitle"/>
    <w:qFormat/>
    <w:rsid w:val="00FA0391"/>
    <w:pPr>
      <w:spacing w:before="3840"/>
    </w:pPr>
  </w:style>
  <w:style w:type="paragraph" w:customStyle="1" w:styleId="CodeIndent">
    <w:name w:val="CodeIndent"/>
    <w:basedOn w:val="Normal"/>
    <w:qFormat/>
    <w:rsid w:val="00FA0391"/>
    <w:pPr>
      <w:spacing w:before="160" w:after="160"/>
      <w:ind w:left="1800"/>
      <w:contextualSpacing/>
    </w:pPr>
    <w:rPr>
      <w:rFonts w:ascii="Courier New" w:hAnsi="Courier New"/>
    </w:rPr>
  </w:style>
  <w:style w:type="table" w:styleId="GridTable1Light">
    <w:name w:val="Grid Table 1 Light"/>
    <w:basedOn w:val="TableNormal"/>
    <w:uiPriority w:val="46"/>
    <w:rsid w:val="00426B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6BF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6BF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6BF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6BF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6BF8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426B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Dell1">
    <w:name w:val="Dell1"/>
    <w:basedOn w:val="TableNormal"/>
    <w:uiPriority w:val="99"/>
    <w:rsid w:val="00083A2F"/>
    <w:pPr>
      <w:spacing w:after="240" w:line="240" w:lineRule="auto"/>
    </w:pPr>
    <w:rPr>
      <w:rFonts w:ascii="Museo Sans For Dell" w:hAnsi="Museo Sans For Dell"/>
      <w:sz w:val="20"/>
      <w:szCs w:val="20"/>
    </w:rPr>
    <w:tblPr>
      <w:tblInd w:w="1166" w:type="dxa"/>
      <w:tblBorders>
        <w:top w:val="single" w:sz="4" w:space="0" w:color="3F454F"/>
        <w:left w:val="single" w:sz="4" w:space="0" w:color="3F454F"/>
        <w:bottom w:val="single" w:sz="4" w:space="0" w:color="3F454F"/>
        <w:right w:val="single" w:sz="4" w:space="0" w:color="3F454F"/>
        <w:insideH w:val="single" w:sz="4" w:space="0" w:color="3F454F"/>
        <w:insideV w:val="single" w:sz="4" w:space="0" w:color="3F454F"/>
      </w:tblBorders>
      <w:tblCellMar>
        <w:top w:w="86" w:type="dxa"/>
        <w:left w:w="86" w:type="dxa"/>
        <w:bottom w:w="86" w:type="dxa"/>
        <w:right w:w="86" w:type="dxa"/>
      </w:tblCellMar>
    </w:tblPr>
    <w:tcPr>
      <w:shd w:val="clear" w:color="auto" w:fill="auto"/>
    </w:tcPr>
    <w:tblStylePr w:type="firstRow">
      <w:pPr>
        <w:jc w:val="left"/>
      </w:pPr>
      <w:rPr>
        <w:rFonts w:ascii="Museo Sans For Dell" w:hAnsi="Museo Sans For Dell"/>
        <w:b/>
        <w:sz w:val="20"/>
      </w:rPr>
      <w:tblPr/>
      <w:tcPr>
        <w:shd w:val="clear" w:color="auto" w:fill="EEEEEE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44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94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glossaryDocument" Target="glossary/document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ssues\USBNudd\Specification\Dell%20Technical%20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B5EBFFC64430F9E7537654BA3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99359-F8B5-4B9D-862D-A26968E8EEED}"/>
      </w:docPartPr>
      <w:docPartBody>
        <w:p w:rsidR="008909B1" w:rsidRDefault="004F3037">
          <w:pPr>
            <w:pStyle w:val="6C9B5EBFFC64430F9E7537654BA34A71"/>
          </w:pPr>
          <w:r w:rsidRPr="00E528E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For Dell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37"/>
    <w:rsid w:val="00010AD4"/>
    <w:rsid w:val="00044009"/>
    <w:rsid w:val="00076CE6"/>
    <w:rsid w:val="0007751B"/>
    <w:rsid w:val="001B4763"/>
    <w:rsid w:val="001D17E2"/>
    <w:rsid w:val="00270DA2"/>
    <w:rsid w:val="002972CE"/>
    <w:rsid w:val="00376D56"/>
    <w:rsid w:val="003B0062"/>
    <w:rsid w:val="00431E11"/>
    <w:rsid w:val="00440FDA"/>
    <w:rsid w:val="00452110"/>
    <w:rsid w:val="004B1D6C"/>
    <w:rsid w:val="004D5BAB"/>
    <w:rsid w:val="004F3037"/>
    <w:rsid w:val="006114C5"/>
    <w:rsid w:val="006A6578"/>
    <w:rsid w:val="0074061B"/>
    <w:rsid w:val="00750253"/>
    <w:rsid w:val="00796A00"/>
    <w:rsid w:val="008233AA"/>
    <w:rsid w:val="0085654C"/>
    <w:rsid w:val="0086631C"/>
    <w:rsid w:val="008909B1"/>
    <w:rsid w:val="009017FA"/>
    <w:rsid w:val="009374AC"/>
    <w:rsid w:val="009F3750"/>
    <w:rsid w:val="00AA0661"/>
    <w:rsid w:val="00AF49EB"/>
    <w:rsid w:val="00B61F99"/>
    <w:rsid w:val="00B62329"/>
    <w:rsid w:val="00BE321A"/>
    <w:rsid w:val="00C362E1"/>
    <w:rsid w:val="00C466D9"/>
    <w:rsid w:val="00CD12E4"/>
    <w:rsid w:val="00D01D3A"/>
    <w:rsid w:val="00D477B6"/>
    <w:rsid w:val="00D71476"/>
    <w:rsid w:val="00DC58D7"/>
    <w:rsid w:val="00E12B9A"/>
    <w:rsid w:val="00EB5F4D"/>
    <w:rsid w:val="00EC5F81"/>
    <w:rsid w:val="00ED6267"/>
    <w:rsid w:val="00F47EC8"/>
    <w:rsid w:val="00F7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0B3928D9C640928AEAC525AAD05FB1">
    <w:name w:val="5E0B3928D9C640928AEAC525AAD05FB1"/>
  </w:style>
  <w:style w:type="paragraph" w:customStyle="1" w:styleId="6C9B5EBFFC64430F9E7537654BA34A71">
    <w:name w:val="6C9B5EBFFC64430F9E7537654BA34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7CFB9E4989948BD30139DA77E00C5" ma:contentTypeVersion="0" ma:contentTypeDescription="Create a new document." ma:contentTypeScope="" ma:versionID="9548bcb69fb630986eeee672e6e234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E291-07FF-41B9-A053-755BE4A7A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AA056A-35BB-48EE-8F12-AF4CABDA97D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A9E68A9-6810-4EDB-A8CD-5634E624CD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096E33-1485-4551-BD9A-834425D6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Dell Technical Doc</Template>
  <TotalTime>6046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 Tool User Guide</vt:lpstr>
    </vt:vector>
  </TitlesOfParts>
  <Manager/>
  <Company>Dell Inc.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Tool User Guide</dc:title>
  <dc:subject/>
  <dc:creator>Lakhtanau, Pavel</dc:creator>
  <cp:keywords>No Restrictions</cp:keywords>
  <dc:description/>
  <cp:lastModifiedBy>Chen7, Jerry</cp:lastModifiedBy>
  <cp:revision>257</cp:revision>
  <cp:lastPrinted>2010-03-12T21:18:00Z</cp:lastPrinted>
  <dcterms:created xsi:type="dcterms:W3CDTF">2016-09-20T13:12:00Z</dcterms:created>
  <dcterms:modified xsi:type="dcterms:W3CDTF">2018-02-14T03:28:00Z</dcterms:modified>
  <cp:category>White Paper</cp:category>
  <cp:contentStatus>Ready for use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0x01010041E7CFB9E4989948BD30139DA77E00C5</vt:lpwstr>
  </property>
  <property fmtid="{D5CDD505-2E9C-101B-9397-08002B2CF9AE}" pid="3" name="Order">
    <vt:r8>19300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itusGUID">
    <vt:lpwstr>aed9ee62-7ae0-41b4-9086-8fd688c84525</vt:lpwstr>
  </property>
  <property fmtid="{D5CDD505-2E9C-101B-9397-08002B2CF9AE}" pid="8" name="DellClassification">
    <vt:lpwstr>No Restrictions</vt:lpwstr>
  </property>
  <property fmtid="{D5CDD505-2E9C-101B-9397-08002B2CF9AE}" pid="9" name="DellSubLabels">
    <vt:lpwstr/>
  </property>
  <property fmtid="{D5CDD505-2E9C-101B-9397-08002B2CF9AE}" pid="10" name="Document Creator">
    <vt:lpwstr/>
  </property>
  <property fmtid="{D5CDD505-2E9C-101B-9397-08002B2CF9AE}" pid="11" name="Document Editor">
    <vt:lpwstr/>
  </property>
  <property fmtid="{D5CDD505-2E9C-101B-9397-08002B2CF9AE}" pid="12" name="Classification">
    <vt:lpwstr>No Restrictions</vt:lpwstr>
  </property>
  <property fmtid="{D5CDD505-2E9C-101B-9397-08002B2CF9AE}" pid="13" name="Sublabels">
    <vt:lpwstr/>
  </property>
</Properties>
</file>